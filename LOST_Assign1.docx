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A36EA1" w:rsidP="00620400">
                    <w:pPr>
                      <w:pStyle w:val="NoSpacing"/>
                      <w:jc w:val="center"/>
                      <w:rPr>
                        <w:rFonts w:asciiTheme="majorHAnsi" w:eastAsiaTheme="majorEastAsia" w:hAnsiTheme="majorHAnsi" w:cstheme="majorBidi"/>
                        <w:caps/>
                      </w:rPr>
                    </w:pPr>
                    <w:proofErr w:type="spellStart"/>
                    <w:r>
                      <w:rPr>
                        <w:rFonts w:asciiTheme="majorHAnsi" w:eastAsiaTheme="majorEastAsia" w:hAnsiTheme="majorHAnsi" w:cstheme="majorBidi"/>
                        <w:caps/>
                      </w:rPr>
                      <w:t>NG</w:t>
                    </w:r>
                    <w:r>
                      <w:rPr>
                        <w:rFonts w:asciiTheme="majorHAnsi" w:eastAsiaTheme="majorEastAsia" w:hAnsiTheme="majorHAnsi" w:cstheme="majorBidi"/>
                      </w:rPr>
                      <w:t>w</w:t>
                    </w:r>
                    <w:r>
                      <w:rPr>
                        <w:rFonts w:asciiTheme="majorHAnsi" w:eastAsiaTheme="majorEastAsia" w:hAnsiTheme="majorHAnsi" w:cstheme="majorBidi"/>
                        <w:caps/>
                      </w:rPr>
                      <w:t>K</w:t>
                    </w:r>
                    <w:r>
                      <w:rPr>
                        <w:rFonts w:asciiTheme="majorHAnsi" w:eastAsiaTheme="majorEastAsia" w:hAnsiTheme="majorHAnsi" w:cstheme="majorBidi"/>
                      </w:rPr>
                      <w:t>s</w:t>
                    </w:r>
                    <w:proofErr w:type="spellEnd"/>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620400" w:rsidP="006204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LOST</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066DDC" w:rsidP="0062040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620400">
                      <w:rPr>
                        <w:rFonts w:asciiTheme="majorHAnsi" w:eastAsiaTheme="majorEastAsia" w:hAnsiTheme="majorHAnsi" w:cstheme="majorBidi"/>
                        <w:b/>
                        <w:sz w:val="60"/>
                        <w:szCs w:val="60"/>
                      </w:rPr>
                      <w:t>The Adventure Game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620400">
                <w:pPr>
                  <w:pStyle w:val="NoSpacing"/>
                  <w:jc w:val="center"/>
                  <w:rPr>
                    <w:sz w:val="24"/>
                    <w:szCs w:val="24"/>
                  </w:rPr>
                </w:pPr>
                <w:r>
                  <w:rPr>
                    <w:sz w:val="24"/>
                    <w:szCs w:val="24"/>
                  </w:rPr>
                  <w:t>Version #2.2</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proofErr w:type="spellStart"/>
                <w:r w:rsidR="00620400">
                  <w:t>NGwKs</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620400" w:rsidP="00620400">
                    <w:pPr>
                      <w:pStyle w:val="NoSpacing"/>
                      <w:jc w:val="center"/>
                      <w:rPr>
                        <w:b/>
                        <w:bCs/>
                        <w:sz w:val="28"/>
                        <w:szCs w:val="28"/>
                        <w:u w:val="single"/>
                      </w:rPr>
                    </w:pPr>
                    <w:r>
                      <w:rPr>
                        <w:b/>
                        <w:bCs/>
                        <w:sz w:val="28"/>
                        <w:szCs w:val="28"/>
                        <w:u w:val="single"/>
                      </w:rPr>
                      <w:t>Paige Harvey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66DDC">
          <w:r w:rsidRPr="00066DDC">
            <w:rPr>
              <w:noProof/>
              <w:lang w:val="en-US" w:eastAsia="en-US"/>
            </w:rPr>
            <w:pict>
              <v:shapetype id="_x0000_t202" coordsize="21600,21600" o:spt="202" path="m,l,21600r21600,l21600,xe">
                <v:stroke joinstyle="miter"/>
                <v:path gradientshapeok="t" o:connecttype="rect"/>
              </v:shapetype>
              <v:shape id="Text Box 4" o:spid="_x0000_s1026" type="#_x0000_t202" style="position:absolute;margin-left:42.8pt;margin-top:-503pt;width:394.05pt;height:123.2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stroked="f">
                <v:textbox style="mso-next-textbox:#Text Box 4">
                  <w:txbxContent>
                    <w:p w:rsidR="003E1D56" w:rsidRDefault="00BA7533" w:rsidP="003E1D56">
                      <w:pPr>
                        <w:jc w:val="center"/>
                      </w:pPr>
                      <w:r>
                        <w:rPr>
                          <w:noProof/>
                          <w:lang w:eastAsia="en-CA"/>
                        </w:rPr>
                        <w:drawing>
                          <wp:inline distT="0" distB="0" distL="0" distR="0">
                            <wp:extent cx="1170818" cy="1476135"/>
                            <wp:effectExtent l="19050" t="0" r="0" b="0"/>
                            <wp:docPr id="2" name="Picture 1" descr="NGw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wKsLogo.png"/>
                                    <pic:cNvPicPr/>
                                  </pic:nvPicPr>
                                  <pic:blipFill>
                                    <a:blip r:embed="rId12"/>
                                    <a:stretch>
                                      <a:fillRect/>
                                    </a:stretch>
                                  </pic:blipFill>
                                  <pic:spPr>
                                    <a:xfrm>
                                      <a:off x="0" y="0"/>
                                      <a:ext cx="1168847" cy="1473650"/>
                                    </a:xfrm>
                                    <a:prstGeom prst="rect">
                                      <a:avLst/>
                                    </a:prstGeom>
                                    <a:ln w="3175" cap="sq">
                                      <a:noFill/>
                                      <a:prstDash val="solid"/>
                                      <a:miter lim="800000"/>
                                    </a:ln>
                                    <a:effectLst/>
                                  </pic:spPr>
                                </pic:pic>
                              </a:graphicData>
                            </a:graphic>
                          </wp:inline>
                        </w:drawing>
                      </w: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041C8A" w:rsidP="00620400">
                <w:pPr>
                  <w:pStyle w:val="NoSpacing"/>
                  <w:jc w:val="center"/>
                  <w:rPr>
                    <w:sz w:val="24"/>
                    <w:szCs w:val="24"/>
                  </w:rPr>
                </w:pPr>
                <w:r>
                  <w:rPr>
                    <w:sz w:val="24"/>
                    <w:szCs w:val="24"/>
                  </w:rPr>
                  <w:t xml:space="preserve">May </w:t>
                </w:r>
                <w:r w:rsidR="00620400">
                  <w:rPr>
                    <w:sz w:val="24"/>
                    <w:szCs w:val="24"/>
                  </w:rPr>
                  <w:t>23</w:t>
                </w:r>
                <w:r w:rsidR="00620400" w:rsidRPr="00620400">
                  <w:rPr>
                    <w:sz w:val="24"/>
                    <w:szCs w:val="24"/>
                    <w:vertAlign w:val="superscript"/>
                  </w:rPr>
                  <w:t>rd</w:t>
                </w:r>
                <w:r w:rsidR="00021BBC">
                  <w:rPr>
                    <w:sz w:val="24"/>
                    <w:szCs w:val="24"/>
                  </w:rPr>
                  <w:t xml:space="preserve"> 201</w:t>
                </w:r>
                <w:r w:rsidR="00620400">
                  <w:rPr>
                    <w:sz w:val="24"/>
                    <w:szCs w:val="24"/>
                  </w:rPr>
                  <w:t>3</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D34303" w:rsidRDefault="00D34303" w:rsidP="009A4D42">
      <w:pPr>
        <w:jc w:val="center"/>
        <w:rPr>
          <w:b/>
          <w:sz w:val="24"/>
          <w:szCs w:val="24"/>
          <w:u w:val="single"/>
        </w:rPr>
      </w:pPr>
    </w:p>
    <w:p w:rsidR="009A4D42" w:rsidRDefault="00813436" w:rsidP="00D34303">
      <w:pPr>
        <w:ind w:firstLine="720"/>
        <w:rPr>
          <w:sz w:val="24"/>
          <w:szCs w:val="24"/>
        </w:rPr>
      </w:pPr>
      <w:r w:rsidRPr="00D34303">
        <w:rPr>
          <w:i/>
          <w:sz w:val="24"/>
          <w:szCs w:val="24"/>
        </w:rPr>
        <w:t>Version History</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813436" w:rsidRDefault="00813436" w:rsidP="00D34303">
      <w:pPr>
        <w:ind w:firstLine="720"/>
        <w:rPr>
          <w:sz w:val="24"/>
          <w:szCs w:val="24"/>
        </w:rPr>
      </w:pPr>
      <w:r w:rsidRPr="00D34303">
        <w:rPr>
          <w:i/>
          <w:sz w:val="24"/>
          <w:szCs w:val="24"/>
        </w:rPr>
        <w:t>Game Overview</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813436" w:rsidRDefault="00813436" w:rsidP="00D34303">
      <w:pPr>
        <w:ind w:firstLine="720"/>
        <w:rPr>
          <w:sz w:val="24"/>
          <w:szCs w:val="24"/>
        </w:rPr>
      </w:pPr>
      <w:r w:rsidRPr="00D34303">
        <w:rPr>
          <w:i/>
          <w:sz w:val="24"/>
          <w:szCs w:val="24"/>
        </w:rPr>
        <w:t>Game-play Mechanics</w:t>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t>4</w:t>
      </w:r>
    </w:p>
    <w:p w:rsidR="00813436" w:rsidRDefault="00813436" w:rsidP="00D34303">
      <w:pPr>
        <w:ind w:firstLine="720"/>
        <w:rPr>
          <w:sz w:val="24"/>
          <w:szCs w:val="24"/>
        </w:rPr>
      </w:pPr>
      <w:r w:rsidRPr="00D34303">
        <w:rPr>
          <w:i/>
          <w:sz w:val="24"/>
          <w:szCs w:val="24"/>
        </w:rPr>
        <w:t>Interface Sketch</w:t>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t>4</w:t>
      </w:r>
    </w:p>
    <w:p w:rsidR="00813436" w:rsidRDefault="00813436" w:rsidP="00D34303">
      <w:pPr>
        <w:ind w:firstLine="720"/>
        <w:rPr>
          <w:sz w:val="24"/>
          <w:szCs w:val="24"/>
        </w:rPr>
      </w:pPr>
      <w:r w:rsidRPr="00D34303">
        <w:rPr>
          <w:i/>
          <w:sz w:val="24"/>
          <w:szCs w:val="24"/>
        </w:rPr>
        <w:t>Game World</w:t>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t>4</w:t>
      </w:r>
    </w:p>
    <w:p w:rsidR="00813436" w:rsidRPr="009A4D42" w:rsidRDefault="00813436" w:rsidP="00D34303">
      <w:pPr>
        <w:ind w:firstLine="720"/>
        <w:rPr>
          <w:sz w:val="24"/>
          <w:szCs w:val="24"/>
        </w:rPr>
      </w:pPr>
      <w:r w:rsidRPr="00D34303">
        <w:rPr>
          <w:i/>
          <w:sz w:val="24"/>
          <w:szCs w:val="24"/>
        </w:rPr>
        <w:t>Story Index</w:t>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r>
      <w:r w:rsidR="00D34303">
        <w:rPr>
          <w:sz w:val="24"/>
          <w:szCs w:val="24"/>
        </w:rPr>
        <w:tab/>
        <w:t>5</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DA4282" w:rsidRPr="00DA4282" w:rsidRDefault="00620400" w:rsidP="00620400">
      <w:pPr>
        <w:rPr>
          <w:sz w:val="24"/>
          <w:szCs w:val="24"/>
        </w:rPr>
      </w:pPr>
      <w:r>
        <w:rPr>
          <w:sz w:val="24"/>
          <w:szCs w:val="24"/>
        </w:rPr>
        <w:t xml:space="preserve">Version 0.1 – </w:t>
      </w:r>
      <w:r>
        <w:rPr>
          <w:i/>
          <w:sz w:val="24"/>
          <w:szCs w:val="24"/>
        </w:rPr>
        <w:t>skeleton.py</w:t>
      </w:r>
      <w:r w:rsidR="00DA4282">
        <w:rPr>
          <w:sz w:val="24"/>
          <w:szCs w:val="24"/>
        </w:rPr>
        <w:br/>
      </w:r>
      <w:r w:rsidR="00DA4282">
        <w:rPr>
          <w:sz w:val="24"/>
          <w:szCs w:val="24"/>
        </w:rPr>
        <w:tab/>
        <w:t>Very basic setup; building basic structure (manipulation of template code)</w:t>
      </w:r>
      <w:r w:rsidR="00DA4282">
        <w:rPr>
          <w:sz w:val="24"/>
          <w:szCs w:val="24"/>
        </w:rPr>
        <w:br/>
      </w:r>
      <w:r w:rsidR="00DA4282">
        <w:rPr>
          <w:sz w:val="24"/>
          <w:szCs w:val="24"/>
        </w:rPr>
        <w:tab/>
        <w:t>Story line under construction</w:t>
      </w:r>
      <w:r w:rsidR="00DA4282">
        <w:rPr>
          <w:sz w:val="24"/>
          <w:szCs w:val="24"/>
        </w:rPr>
        <w:br/>
      </w:r>
      <w:r w:rsidR="00DA4282">
        <w:rPr>
          <w:sz w:val="24"/>
          <w:szCs w:val="24"/>
        </w:rPr>
        <w:tab/>
        <w:t>using python 3.3</w:t>
      </w:r>
    </w:p>
    <w:p w:rsidR="00620400" w:rsidRDefault="00620400" w:rsidP="00620400">
      <w:pPr>
        <w:rPr>
          <w:sz w:val="24"/>
          <w:szCs w:val="24"/>
        </w:rPr>
      </w:pPr>
      <w:r>
        <w:rPr>
          <w:sz w:val="24"/>
          <w:szCs w:val="24"/>
        </w:rPr>
        <w:t>Version</w:t>
      </w:r>
      <w:r w:rsidR="00DA4282">
        <w:rPr>
          <w:sz w:val="24"/>
          <w:szCs w:val="24"/>
        </w:rPr>
        <w:t xml:space="preserve"> 0.2 – </w:t>
      </w:r>
      <w:r w:rsidR="00DA4282" w:rsidRPr="00DA4282">
        <w:rPr>
          <w:i/>
          <w:sz w:val="24"/>
          <w:szCs w:val="24"/>
        </w:rPr>
        <w:t>skeleton 1.py</w:t>
      </w:r>
      <w:r w:rsidR="00DA4282">
        <w:rPr>
          <w:sz w:val="24"/>
          <w:szCs w:val="24"/>
        </w:rPr>
        <w:br/>
      </w:r>
      <w:r w:rsidR="00DA4282">
        <w:rPr>
          <w:sz w:val="24"/>
          <w:szCs w:val="24"/>
        </w:rPr>
        <w:tab/>
        <w:t>using python 2.7</w:t>
      </w:r>
      <w:r w:rsidR="00DA4282">
        <w:rPr>
          <w:sz w:val="24"/>
          <w:szCs w:val="24"/>
        </w:rPr>
        <w:br/>
      </w:r>
      <w:r w:rsidR="00DA4282">
        <w:rPr>
          <w:sz w:val="24"/>
          <w:szCs w:val="24"/>
        </w:rPr>
        <w:tab/>
        <w:t>Structure is still fluid with no definitive structure</w:t>
      </w:r>
      <w:r w:rsidR="00DA4282">
        <w:rPr>
          <w:sz w:val="24"/>
          <w:szCs w:val="24"/>
        </w:rPr>
        <w:br/>
      </w:r>
      <w:r w:rsidR="00DA4282">
        <w:rPr>
          <w:sz w:val="24"/>
          <w:szCs w:val="24"/>
        </w:rPr>
        <w:tab/>
      </w:r>
      <w:r w:rsidR="0088563E">
        <w:rPr>
          <w:sz w:val="24"/>
          <w:szCs w:val="24"/>
        </w:rPr>
        <w:t>Storyline is planned out and half written</w:t>
      </w:r>
    </w:p>
    <w:p w:rsidR="00620400" w:rsidRDefault="00DA4282" w:rsidP="00620400">
      <w:pPr>
        <w:rPr>
          <w:sz w:val="24"/>
          <w:szCs w:val="24"/>
        </w:rPr>
      </w:pPr>
      <w:r>
        <w:rPr>
          <w:sz w:val="24"/>
          <w:szCs w:val="24"/>
        </w:rPr>
        <w:t xml:space="preserve">Version 0.3 – </w:t>
      </w:r>
      <w:r>
        <w:rPr>
          <w:i/>
          <w:sz w:val="24"/>
          <w:szCs w:val="24"/>
        </w:rPr>
        <w:t>LOST1.3.py</w:t>
      </w:r>
      <w:r>
        <w:rPr>
          <w:sz w:val="24"/>
          <w:szCs w:val="24"/>
        </w:rPr>
        <w:br/>
      </w:r>
      <w:r>
        <w:rPr>
          <w:sz w:val="24"/>
          <w:szCs w:val="24"/>
        </w:rPr>
        <w:tab/>
      </w:r>
      <w:r w:rsidR="006E2E53">
        <w:rPr>
          <w:sz w:val="24"/>
          <w:szCs w:val="24"/>
        </w:rPr>
        <w:t>Structure is made with if/</w:t>
      </w:r>
      <w:proofErr w:type="spellStart"/>
      <w:r w:rsidR="006E2E53">
        <w:rPr>
          <w:sz w:val="24"/>
          <w:szCs w:val="24"/>
        </w:rPr>
        <w:t>elif</w:t>
      </w:r>
      <w:proofErr w:type="spellEnd"/>
      <w:r w:rsidR="006E2E53">
        <w:rPr>
          <w:sz w:val="24"/>
          <w:szCs w:val="24"/>
        </w:rPr>
        <w:t>/else lists</w:t>
      </w:r>
    </w:p>
    <w:p w:rsidR="00620400" w:rsidRDefault="00620400" w:rsidP="00620400">
      <w:pPr>
        <w:rPr>
          <w:sz w:val="24"/>
          <w:szCs w:val="24"/>
        </w:rPr>
      </w:pPr>
      <w:r>
        <w:rPr>
          <w:sz w:val="24"/>
          <w:szCs w:val="24"/>
        </w:rPr>
        <w:t xml:space="preserve">Version 2.0 – </w:t>
      </w:r>
      <w:r>
        <w:rPr>
          <w:i/>
          <w:sz w:val="24"/>
          <w:szCs w:val="24"/>
        </w:rPr>
        <w:t>LOST2_0.py</w:t>
      </w:r>
      <w:r>
        <w:rPr>
          <w:sz w:val="24"/>
          <w:szCs w:val="24"/>
        </w:rPr>
        <w:br/>
      </w:r>
      <w:r w:rsidR="009A4D42">
        <w:rPr>
          <w:sz w:val="24"/>
          <w:szCs w:val="24"/>
        </w:rPr>
        <w:t xml:space="preserve"> </w:t>
      </w:r>
      <w:r>
        <w:rPr>
          <w:sz w:val="24"/>
          <w:szCs w:val="24"/>
        </w:rPr>
        <w:tab/>
      </w:r>
      <w:proofErr w:type="gramStart"/>
      <w:r>
        <w:rPr>
          <w:sz w:val="24"/>
          <w:szCs w:val="24"/>
        </w:rPr>
        <w:t>Removed</w:t>
      </w:r>
      <w:proofErr w:type="gramEnd"/>
      <w:r>
        <w:rPr>
          <w:sz w:val="24"/>
          <w:szCs w:val="24"/>
        </w:rPr>
        <w:t xml:space="preserve"> the need for if/</w:t>
      </w:r>
      <w:proofErr w:type="spellStart"/>
      <w:r>
        <w:rPr>
          <w:sz w:val="24"/>
          <w:szCs w:val="24"/>
        </w:rPr>
        <w:t>elif</w:t>
      </w:r>
      <w:proofErr w:type="spellEnd"/>
      <w:r>
        <w:rPr>
          <w:sz w:val="24"/>
          <w:szCs w:val="24"/>
        </w:rPr>
        <w:t>/else lists.</w:t>
      </w:r>
      <w:r>
        <w:rPr>
          <w:sz w:val="24"/>
          <w:szCs w:val="24"/>
        </w:rPr>
        <w:br/>
      </w:r>
      <w:r>
        <w:rPr>
          <w:sz w:val="24"/>
          <w:szCs w:val="24"/>
        </w:rPr>
        <w:tab/>
      </w:r>
      <w:proofErr w:type="gramStart"/>
      <w:r>
        <w:rPr>
          <w:sz w:val="24"/>
          <w:szCs w:val="24"/>
        </w:rPr>
        <w:t xml:space="preserve">Completely </w:t>
      </w:r>
      <w:r w:rsidR="00B40E5E">
        <w:rPr>
          <w:sz w:val="24"/>
          <w:szCs w:val="24"/>
        </w:rPr>
        <w:t>restructured game</w:t>
      </w:r>
      <w:r w:rsidR="006E2E53">
        <w:rPr>
          <w:sz w:val="24"/>
          <w:szCs w:val="24"/>
        </w:rPr>
        <w:t xml:space="preserve"> to call specific functions</w:t>
      </w:r>
      <w:r>
        <w:rPr>
          <w:sz w:val="24"/>
          <w:szCs w:val="24"/>
        </w:rPr>
        <w:t>.</w:t>
      </w:r>
      <w:proofErr w:type="gramEnd"/>
      <w:r w:rsidR="00B40E5E">
        <w:rPr>
          <w:sz w:val="24"/>
          <w:szCs w:val="24"/>
        </w:rPr>
        <w:br/>
      </w:r>
      <w:r w:rsidR="00B40E5E">
        <w:rPr>
          <w:sz w:val="24"/>
          <w:szCs w:val="24"/>
        </w:rPr>
        <w:tab/>
      </w:r>
      <w:proofErr w:type="gramStart"/>
      <w:r w:rsidR="00B40E5E">
        <w:rPr>
          <w:sz w:val="24"/>
          <w:szCs w:val="24"/>
        </w:rPr>
        <w:t>Tested all outcomes and loops.</w:t>
      </w:r>
      <w:proofErr w:type="gramEnd"/>
    </w:p>
    <w:p w:rsidR="00272963" w:rsidRDefault="00620400" w:rsidP="00620400">
      <w:pPr>
        <w:rPr>
          <w:sz w:val="24"/>
          <w:szCs w:val="24"/>
        </w:rPr>
      </w:pPr>
      <w:r>
        <w:rPr>
          <w:sz w:val="24"/>
          <w:szCs w:val="24"/>
        </w:rPr>
        <w:t xml:space="preserve">Version 2.1 – </w:t>
      </w:r>
      <w:r w:rsidRPr="002757CD">
        <w:rPr>
          <w:i/>
          <w:sz w:val="24"/>
          <w:szCs w:val="24"/>
        </w:rPr>
        <w:t>LOST2_1.py</w:t>
      </w:r>
      <w:r>
        <w:rPr>
          <w:sz w:val="24"/>
          <w:szCs w:val="24"/>
        </w:rPr>
        <w:br/>
      </w:r>
      <w:r>
        <w:rPr>
          <w:sz w:val="24"/>
          <w:szCs w:val="24"/>
        </w:rPr>
        <w:tab/>
      </w:r>
      <w:proofErr w:type="gramStart"/>
      <w:r>
        <w:rPr>
          <w:sz w:val="24"/>
          <w:szCs w:val="24"/>
        </w:rPr>
        <w:t>Added</w:t>
      </w:r>
      <w:proofErr w:type="gramEnd"/>
      <w:r>
        <w:rPr>
          <w:sz w:val="24"/>
          <w:szCs w:val="24"/>
        </w:rPr>
        <w:t xml:space="preserve"> the story</w:t>
      </w:r>
      <w:r w:rsidR="00B40E5E">
        <w:rPr>
          <w:sz w:val="24"/>
          <w:szCs w:val="24"/>
        </w:rPr>
        <w:t xml:space="preserve"> content and dramatic pauses.</w:t>
      </w:r>
    </w:p>
    <w:p w:rsidR="00272963" w:rsidRDefault="00272963" w:rsidP="00620400">
      <w:pPr>
        <w:rPr>
          <w:sz w:val="24"/>
          <w:szCs w:val="24"/>
        </w:rPr>
      </w:pPr>
      <w:r>
        <w:rPr>
          <w:sz w:val="24"/>
          <w:szCs w:val="24"/>
        </w:rPr>
        <w:t xml:space="preserve">Version 2.2 – </w:t>
      </w:r>
      <w:r w:rsidRPr="002757CD">
        <w:rPr>
          <w:i/>
          <w:sz w:val="24"/>
          <w:szCs w:val="24"/>
        </w:rPr>
        <w:t>LOST2_2.py</w:t>
      </w:r>
      <w:r w:rsidR="006E2E53">
        <w:rPr>
          <w:sz w:val="24"/>
          <w:szCs w:val="24"/>
        </w:rPr>
        <w:br/>
      </w:r>
      <w:r w:rsidR="006E2E53">
        <w:rPr>
          <w:sz w:val="24"/>
          <w:szCs w:val="24"/>
        </w:rPr>
        <w:tab/>
        <w:t>Minor edits to the story line; grammar, spelling</w:t>
      </w:r>
      <w:r>
        <w:rPr>
          <w:sz w:val="24"/>
          <w:szCs w:val="24"/>
        </w:rPr>
        <w:br/>
      </w:r>
      <w:r>
        <w:rPr>
          <w:sz w:val="24"/>
          <w:szCs w:val="24"/>
        </w:rPr>
        <w:tab/>
        <w:t>Added internal comments</w:t>
      </w:r>
    </w:p>
    <w:p w:rsidR="009A4D42" w:rsidRDefault="009A4D42">
      <w:pPr>
        <w:rPr>
          <w:sz w:val="24"/>
          <w:szCs w:val="24"/>
        </w:rPr>
      </w:pPr>
      <w:r>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FA529B">
        <w:rPr>
          <w:b/>
          <w:sz w:val="24"/>
          <w:szCs w:val="24"/>
        </w:rPr>
        <w:t xml:space="preserve"> </w:t>
      </w:r>
    </w:p>
    <w:p w:rsidR="00686D09" w:rsidRDefault="00B40E5E" w:rsidP="00103687">
      <w:pPr>
        <w:pStyle w:val="ListParagraph"/>
        <w:rPr>
          <w:sz w:val="24"/>
          <w:szCs w:val="24"/>
        </w:rPr>
      </w:pPr>
      <w:r>
        <w:rPr>
          <w:sz w:val="24"/>
          <w:szCs w:val="24"/>
        </w:rPr>
        <w:t xml:space="preserve">The </w:t>
      </w:r>
      <w:r w:rsidR="00103687">
        <w:rPr>
          <w:sz w:val="24"/>
          <w:szCs w:val="24"/>
        </w:rPr>
        <w:t xml:space="preserve">adventure </w:t>
      </w:r>
      <w:r>
        <w:rPr>
          <w:sz w:val="24"/>
          <w:szCs w:val="24"/>
        </w:rPr>
        <w:t>story is to</w:t>
      </w:r>
      <w:r w:rsidR="00103687">
        <w:rPr>
          <w:sz w:val="24"/>
          <w:szCs w:val="24"/>
        </w:rPr>
        <w:t xml:space="preserve">ld in second person.  The character is lost, wandering a remote trail at dusk in late November.  Through a series of decisions made by the User the character attempts to find their way to civilization again.  The road is treacherous and long. </w:t>
      </w:r>
    </w:p>
    <w:p w:rsidR="00103687" w:rsidRPr="00103687" w:rsidRDefault="00103687" w:rsidP="00103687">
      <w:pPr>
        <w:pStyle w:val="ListParagraph"/>
        <w:rPr>
          <w:sz w:val="24"/>
          <w:szCs w:val="24"/>
        </w:rPr>
      </w:pPr>
    </w:p>
    <w:p w:rsidR="009F6693" w:rsidRDefault="009F6693" w:rsidP="00686D09">
      <w:pPr>
        <w:pStyle w:val="ListParagraph"/>
        <w:numPr>
          <w:ilvl w:val="0"/>
          <w:numId w:val="1"/>
        </w:numPr>
        <w:rPr>
          <w:b/>
          <w:sz w:val="24"/>
          <w:szCs w:val="24"/>
        </w:rPr>
      </w:pPr>
      <w:r w:rsidRPr="008C6B2D">
        <w:rPr>
          <w:b/>
          <w:sz w:val="24"/>
          <w:szCs w:val="24"/>
        </w:rPr>
        <w:t>Game Play Mechanics</w:t>
      </w:r>
    </w:p>
    <w:p w:rsidR="00103687" w:rsidRDefault="00813436" w:rsidP="00103687">
      <w:pPr>
        <w:pStyle w:val="ListParagraph"/>
        <w:rPr>
          <w:sz w:val="24"/>
          <w:szCs w:val="24"/>
        </w:rPr>
      </w:pPr>
      <w:r>
        <w:rPr>
          <w:sz w:val="24"/>
          <w:szCs w:val="24"/>
        </w:rPr>
        <w:t xml:space="preserve">LOST is text-based and will ask the User to make decisions based off the current in-game situation.  Each decision will be validated and passed into an if/else clause which will call the correct corresponding function to advance the plot.  Each node function will request User input and call the </w:t>
      </w:r>
      <w:r w:rsidR="001065EC">
        <w:rPr>
          <w:sz w:val="24"/>
          <w:szCs w:val="24"/>
        </w:rPr>
        <w:t xml:space="preserve">next function.  </w:t>
      </w:r>
    </w:p>
    <w:p w:rsidR="009F6693" w:rsidRDefault="001065EC" w:rsidP="00BF44EA">
      <w:pPr>
        <w:pStyle w:val="ListParagraph"/>
        <w:rPr>
          <w:i/>
          <w:sz w:val="24"/>
          <w:szCs w:val="24"/>
        </w:rPr>
      </w:pPr>
      <w:r>
        <w:rPr>
          <w:sz w:val="24"/>
          <w:szCs w:val="24"/>
        </w:rPr>
        <w:tab/>
        <w:t xml:space="preserve">At the last node tier all functions call </w:t>
      </w:r>
      <w:proofErr w:type="gramStart"/>
      <w:r>
        <w:rPr>
          <w:sz w:val="24"/>
          <w:szCs w:val="24"/>
        </w:rPr>
        <w:t>Outcomes(</w:t>
      </w:r>
      <w:proofErr w:type="gramEnd"/>
      <w:r>
        <w:rPr>
          <w:sz w:val="24"/>
          <w:szCs w:val="24"/>
        </w:rPr>
        <w:t>), which uses if/</w:t>
      </w:r>
      <w:proofErr w:type="spellStart"/>
      <w:r>
        <w:rPr>
          <w:sz w:val="24"/>
          <w:szCs w:val="24"/>
        </w:rPr>
        <w:t>elif</w:t>
      </w:r>
      <w:proofErr w:type="spellEnd"/>
      <w:r>
        <w:rPr>
          <w:sz w:val="24"/>
          <w:szCs w:val="24"/>
        </w:rPr>
        <w:t xml:space="preserve">/else clause to output the final text block of that storyline.  Afterwards the game lands back in the while loop of the </w:t>
      </w:r>
      <w:proofErr w:type="gramStart"/>
      <w:r>
        <w:rPr>
          <w:sz w:val="24"/>
          <w:szCs w:val="24"/>
        </w:rPr>
        <w:t>main(</w:t>
      </w:r>
      <w:proofErr w:type="gramEnd"/>
      <w:r>
        <w:rPr>
          <w:sz w:val="24"/>
          <w:szCs w:val="24"/>
        </w:rPr>
        <w:t>).  The game will loop so long as the User types ‘yes’ or ‘y’ when asked if they want to play again.</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bookmarkStart w:id="0" w:name="_GoBack"/>
      <w:bookmarkEnd w:id="0"/>
    </w:p>
    <w:p w:rsidR="00116F74" w:rsidRPr="00116F74" w:rsidRDefault="00116F74" w:rsidP="00116F74">
      <w:pPr>
        <w:pStyle w:val="ListParagraph"/>
        <w:rPr>
          <w:sz w:val="24"/>
          <w:szCs w:val="24"/>
        </w:rPr>
      </w:pPr>
      <w:r>
        <w:rPr>
          <w:sz w:val="24"/>
          <w:szCs w:val="24"/>
        </w:rPr>
        <w:t>Screen shot showing the game in progress.</w:t>
      </w:r>
    </w:p>
    <w:p w:rsidR="00BF4089" w:rsidRDefault="00116F74" w:rsidP="00686D09">
      <w:pPr>
        <w:rPr>
          <w:b/>
          <w:sz w:val="24"/>
          <w:szCs w:val="24"/>
        </w:rPr>
      </w:pPr>
      <w:r>
        <w:rPr>
          <w:b/>
          <w:noProof/>
          <w:sz w:val="24"/>
          <w:szCs w:val="24"/>
          <w:lang w:eastAsia="en-CA"/>
        </w:rPr>
        <w:drawing>
          <wp:inline distT="0" distB="0" distL="0" distR="0">
            <wp:extent cx="4454096" cy="2257028"/>
            <wp:effectExtent l="19050" t="0" r="3604"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3" cstate="print"/>
                    <a:stretch>
                      <a:fillRect/>
                    </a:stretch>
                  </pic:blipFill>
                  <pic:spPr>
                    <a:xfrm>
                      <a:off x="0" y="0"/>
                      <a:ext cx="4456879" cy="2258438"/>
                    </a:xfrm>
                    <a:prstGeom prst="rect">
                      <a:avLst/>
                    </a:prstGeom>
                  </pic:spPr>
                </pic:pic>
              </a:graphicData>
            </a:graphic>
          </wp:inline>
        </w:drawing>
      </w:r>
    </w:p>
    <w:p w:rsidR="008A1F39" w:rsidRPr="008C6B2D" w:rsidRDefault="008A1F3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686D09" w:rsidRPr="008A1F39" w:rsidRDefault="00E01849" w:rsidP="008A1F39">
      <w:pPr>
        <w:pStyle w:val="ListParagraph"/>
        <w:rPr>
          <w:sz w:val="24"/>
          <w:szCs w:val="24"/>
        </w:rPr>
      </w:pPr>
      <w:r>
        <w:rPr>
          <w:sz w:val="24"/>
          <w:szCs w:val="24"/>
        </w:rPr>
        <w:t>The world in-game is the same as Earth (technology, society, etc.)  The exact date is unknown, but the month is late November and as such is quite cold.  As the game starts the sun is going down, and clouds are gathering to rain.</w:t>
      </w:r>
    </w:p>
    <w:p w:rsidR="00A36EA1" w:rsidRPr="008C6B2D" w:rsidRDefault="00A36EA1"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333BA5" w:rsidRPr="00333BA5" w:rsidRDefault="00513BE7" w:rsidP="00644B94">
      <w:pPr>
        <w:pStyle w:val="ListParagraph"/>
        <w:rPr>
          <w:b/>
          <w:sz w:val="24"/>
          <w:szCs w:val="24"/>
        </w:rPr>
      </w:pPr>
      <w:r>
        <w:rPr>
          <w:b/>
          <w:noProof/>
          <w:sz w:val="24"/>
          <w:szCs w:val="24"/>
          <w:lang w:eastAsia="en-CA"/>
        </w:rPr>
        <w:drawing>
          <wp:anchor distT="0" distB="0" distL="114300" distR="114300" simplePos="0" relativeHeight="251661312" behindDoc="0" locked="0" layoutInCell="1" allowOverlap="1">
            <wp:simplePos x="0" y="0"/>
            <wp:positionH relativeFrom="column">
              <wp:posOffset>-285750</wp:posOffset>
            </wp:positionH>
            <wp:positionV relativeFrom="paragraph">
              <wp:posOffset>8255</wp:posOffset>
            </wp:positionV>
            <wp:extent cx="6543040" cy="5539740"/>
            <wp:effectExtent l="0" t="0" r="0" b="60960"/>
            <wp:wrapThrough wrapText="bothSides">
              <wp:wrapPolygon edited="0">
                <wp:start x="8616" y="1560"/>
                <wp:lineTo x="8427" y="2303"/>
                <wp:lineTo x="8427" y="5125"/>
                <wp:lineTo x="4528" y="6165"/>
                <wp:lineTo x="4528" y="7948"/>
                <wp:lineTo x="4717" y="8691"/>
                <wp:lineTo x="1572" y="9136"/>
                <wp:lineTo x="1258" y="9285"/>
                <wp:lineTo x="1446" y="11067"/>
                <wp:lineTo x="440" y="11290"/>
                <wp:lineTo x="314" y="13147"/>
                <wp:lineTo x="1132" y="13444"/>
                <wp:lineTo x="3333" y="13519"/>
                <wp:lineTo x="5974" y="14633"/>
                <wp:lineTo x="4591" y="15821"/>
                <wp:lineTo x="4465" y="17678"/>
                <wp:lineTo x="5094" y="18198"/>
                <wp:lineTo x="3396" y="18495"/>
                <wp:lineTo x="3459" y="20946"/>
                <wp:lineTo x="10062" y="21763"/>
                <wp:lineTo x="12829" y="21838"/>
                <wp:lineTo x="19684" y="21838"/>
                <wp:lineTo x="19747" y="21838"/>
                <wp:lineTo x="19810" y="21763"/>
                <wp:lineTo x="19873" y="20204"/>
                <wp:lineTo x="19747" y="19758"/>
                <wp:lineTo x="18615" y="18198"/>
                <wp:lineTo x="18678" y="17530"/>
                <wp:lineTo x="18049" y="17010"/>
                <wp:lineTo x="17106" y="17010"/>
                <wp:lineTo x="17168" y="9879"/>
                <wp:lineTo x="18804" y="8765"/>
                <wp:lineTo x="18866" y="8691"/>
                <wp:lineTo x="18929" y="7725"/>
                <wp:lineTo x="18992" y="7279"/>
                <wp:lineTo x="18866" y="6611"/>
                <wp:lineTo x="18804" y="6165"/>
                <wp:lineTo x="13332" y="5125"/>
                <wp:lineTo x="13395" y="2451"/>
                <wp:lineTo x="13144" y="1783"/>
                <wp:lineTo x="12829" y="1560"/>
                <wp:lineTo x="8616" y="1560"/>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sectPr w:rsidR="00333BA5" w:rsidRPr="00333BA5" w:rsidSect="008E601F">
      <w:headerReference w:type="even" r:id="rId19"/>
      <w:headerReference w:type="default" r:id="rId20"/>
      <w:footerReference w:type="even"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1CE" w:rsidRDefault="002D11CE" w:rsidP="00C152DC">
      <w:pPr>
        <w:spacing w:after="0" w:line="240" w:lineRule="auto"/>
      </w:pPr>
      <w:r>
        <w:separator/>
      </w:r>
    </w:p>
  </w:endnote>
  <w:endnote w:type="continuationSeparator" w:id="0">
    <w:p w:rsidR="002D11CE" w:rsidRDefault="002D11CE"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2757CD">
      <w:rPr>
        <w:rFonts w:asciiTheme="majorHAnsi" w:hAnsiTheme="majorHAnsi"/>
        <w:b/>
      </w:rPr>
      <w:t>2.2</w:t>
    </w:r>
    <w:r>
      <w:rPr>
        <w:rFonts w:asciiTheme="majorHAnsi" w:hAnsiTheme="majorHAnsi"/>
      </w:rPr>
      <w:ptab w:relativeTo="margin" w:alignment="right" w:leader="none"/>
    </w:r>
    <w:r>
      <w:rPr>
        <w:rFonts w:asciiTheme="majorHAnsi" w:hAnsiTheme="majorHAnsi"/>
      </w:rPr>
      <w:t xml:space="preserve">Page </w:t>
    </w:r>
    <w:r w:rsidR="00066DDC" w:rsidRPr="00066DDC">
      <w:fldChar w:fldCharType="begin"/>
    </w:r>
    <w:r w:rsidR="00953C99">
      <w:instrText xml:space="preserve"> PAGE   \* MERGEFORMAT </w:instrText>
    </w:r>
    <w:r w:rsidR="00066DDC" w:rsidRPr="00066DDC">
      <w:fldChar w:fldCharType="separate"/>
    </w:r>
    <w:r w:rsidR="002757CD" w:rsidRPr="002757CD">
      <w:rPr>
        <w:rFonts w:asciiTheme="majorHAnsi" w:hAnsiTheme="majorHAnsi"/>
        <w:noProof/>
      </w:rPr>
      <w:t>2</w:t>
    </w:r>
    <w:r w:rsidR="00066DDC">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B40E5E">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2757CD">
      <w:rPr>
        <w:rFonts w:asciiTheme="majorHAnsi" w:hAnsiTheme="majorHAnsi"/>
        <w:b/>
      </w:rPr>
      <w:t>2.2</w:t>
    </w:r>
    <w:r w:rsidR="00AA765B">
      <w:rPr>
        <w:rFonts w:asciiTheme="majorHAnsi" w:hAnsiTheme="majorHAnsi"/>
      </w:rPr>
      <w:ptab w:relativeTo="margin" w:alignment="right" w:leader="none"/>
    </w:r>
    <w:r w:rsidR="00AA765B">
      <w:rPr>
        <w:rFonts w:asciiTheme="majorHAnsi" w:hAnsiTheme="majorHAnsi"/>
      </w:rPr>
      <w:t xml:space="preserve">Page </w:t>
    </w:r>
    <w:r w:rsidR="00066DDC" w:rsidRPr="00066DDC">
      <w:fldChar w:fldCharType="begin"/>
    </w:r>
    <w:r w:rsidR="00953C99">
      <w:instrText xml:space="preserve"> PAGE   \* MERGEFORMAT </w:instrText>
    </w:r>
    <w:r w:rsidR="00066DDC" w:rsidRPr="00066DDC">
      <w:fldChar w:fldCharType="separate"/>
    </w:r>
    <w:r w:rsidR="002757CD" w:rsidRPr="002757CD">
      <w:rPr>
        <w:rFonts w:asciiTheme="majorHAnsi" w:hAnsiTheme="majorHAnsi"/>
        <w:noProof/>
      </w:rPr>
      <w:t>3</w:t>
    </w:r>
    <w:r w:rsidR="00066DDC">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1CE" w:rsidRDefault="002D11CE" w:rsidP="00C152DC">
      <w:pPr>
        <w:spacing w:after="0" w:line="240" w:lineRule="auto"/>
      </w:pPr>
      <w:r>
        <w:separator/>
      </w:r>
    </w:p>
  </w:footnote>
  <w:footnote w:type="continuationSeparator" w:id="0">
    <w:p w:rsidR="002D11CE" w:rsidRDefault="002D11CE"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A36EA1">
          <w:pPr>
            <w:pStyle w:val="Header"/>
            <w:jc w:val="right"/>
            <w:rPr>
              <w:bCs/>
              <w:noProof/>
              <w:color w:val="76923C" w:themeColor="accent3" w:themeShade="BF"/>
              <w:sz w:val="24"/>
              <w:szCs w:val="24"/>
            </w:rPr>
          </w:pPr>
          <w:r w:rsidRPr="00A36EA1">
            <w:rPr>
              <w:b/>
              <w:bCs/>
              <w:noProof/>
              <w:color w:val="76923C" w:themeColor="accent3" w:themeShade="BF"/>
              <w:sz w:val="24"/>
              <w:szCs w:val="24"/>
              <w:lang w:eastAsia="en-CA"/>
            </w:rPr>
            <w:drawing>
              <wp:anchor distT="0" distB="0" distL="114300" distR="114300" simplePos="0" relativeHeight="251660288" behindDoc="0" locked="0" layoutInCell="1" allowOverlap="1">
                <wp:simplePos x="0" y="0"/>
                <wp:positionH relativeFrom="column">
                  <wp:posOffset>-439420</wp:posOffset>
                </wp:positionH>
                <wp:positionV relativeFrom="paragraph">
                  <wp:posOffset>8255</wp:posOffset>
                </wp:positionV>
                <wp:extent cx="391160" cy="335280"/>
                <wp:effectExtent l="19050" t="0" r="8890" b="0"/>
                <wp:wrapThrough wrapText="bothSides">
                  <wp:wrapPolygon edited="0">
                    <wp:start x="-1052" y="0"/>
                    <wp:lineTo x="-1052" y="20864"/>
                    <wp:lineTo x="22091" y="20864"/>
                    <wp:lineTo x="22091" y="0"/>
                    <wp:lineTo x="-1052" y="0"/>
                  </wp:wrapPolygon>
                </wp:wrapThrough>
                <wp:docPr id="5" name="Picture 3" descr="NGw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wKsLogo.png"/>
                        <pic:cNvPicPr/>
                      </pic:nvPicPr>
                      <pic:blipFill>
                        <a:blip r:embed="rId1"/>
                        <a:stretch>
                          <a:fillRect/>
                        </a:stretch>
                      </pic:blipFill>
                      <pic:spPr>
                        <a:xfrm>
                          <a:off x="0" y="0"/>
                          <a:ext cx="391160" cy="335280"/>
                        </a:xfrm>
                        <a:prstGeom prst="rect">
                          <a:avLst/>
                        </a:prstGeom>
                      </pic:spPr>
                    </pic:pic>
                  </a:graphicData>
                </a:graphic>
              </wp:anchor>
            </w:drawing>
          </w:r>
          <w:r w:rsidRPr="00A36EA1">
            <w:rPr>
              <w:b/>
              <w:bCs/>
              <w:color w:val="76923C" w:themeColor="accent3" w:themeShade="BF"/>
              <w:sz w:val="24"/>
              <w:szCs w:val="24"/>
            </w:rPr>
            <w:t xml:space="preserve"> </w:t>
          </w:r>
          <w:r w:rsidR="00C152DC">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620400">
                <w:rPr>
                  <w:b/>
                  <w:bCs/>
                  <w:caps/>
                  <w:sz w:val="24"/>
                  <w:szCs w:val="24"/>
                </w:rPr>
                <w:t>LOST</w:t>
              </w:r>
            </w:sdtContent>
          </w:sdt>
          <w:r w:rsidR="00C152DC">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5-2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620400" w:rsidP="00021BBC">
              <w:pPr>
                <w:pStyle w:val="Header"/>
                <w:rPr>
                  <w:color w:val="FFFFFF" w:themeColor="background1"/>
                </w:rPr>
              </w:pPr>
              <w:r>
                <w:rPr>
                  <w:color w:val="FFFFFF" w:themeColor="background1"/>
                  <w:lang w:val="en-US"/>
                </w:rPr>
                <w:t>May 23, 2013</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5-2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620400">
              <w:pPr>
                <w:pStyle w:val="Header"/>
                <w:jc w:val="right"/>
                <w:rPr>
                  <w:color w:val="FFFFFF" w:themeColor="background1"/>
                  <w:sz w:val="20"/>
                  <w:szCs w:val="20"/>
                </w:rPr>
              </w:pPr>
              <w:r>
                <w:rPr>
                  <w:color w:val="FFFFFF" w:themeColor="background1"/>
                  <w:lang w:val="en-US"/>
                </w:rPr>
                <w:t>May 23, 2013</w:t>
              </w:r>
            </w:p>
          </w:tc>
        </w:sdtContent>
      </w:sdt>
      <w:tc>
        <w:tcPr>
          <w:tcW w:w="4000" w:type="pct"/>
          <w:tcBorders>
            <w:bottom w:val="single" w:sz="4" w:space="0" w:color="auto"/>
          </w:tcBorders>
          <w:vAlign w:val="bottom"/>
        </w:tcPr>
        <w:p w:rsidR="00C152DC" w:rsidRDefault="00A36EA1">
          <w:pPr>
            <w:pStyle w:val="Header"/>
            <w:rPr>
              <w:bCs/>
              <w:color w:val="76923C" w:themeColor="accent3" w:themeShade="BF"/>
              <w:sz w:val="24"/>
              <w:szCs w:val="24"/>
            </w:rPr>
          </w:pPr>
          <w:r>
            <w:rPr>
              <w:b/>
              <w:bCs/>
              <w:noProof/>
              <w:color w:val="76923C" w:themeColor="accent3" w:themeShade="BF"/>
              <w:sz w:val="24"/>
              <w:szCs w:val="24"/>
              <w:lang w:eastAsia="en-CA"/>
            </w:rPr>
            <w:drawing>
              <wp:anchor distT="0" distB="0" distL="114300" distR="114300" simplePos="0" relativeHeight="251658240" behindDoc="0" locked="0" layoutInCell="1" allowOverlap="1">
                <wp:simplePos x="0" y="0"/>
                <wp:positionH relativeFrom="column">
                  <wp:posOffset>3721100</wp:posOffset>
                </wp:positionH>
                <wp:positionV relativeFrom="paragraph">
                  <wp:posOffset>3175</wp:posOffset>
                </wp:positionV>
                <wp:extent cx="419100" cy="339725"/>
                <wp:effectExtent l="19050" t="0" r="0" b="0"/>
                <wp:wrapThrough wrapText="bothSides">
                  <wp:wrapPolygon edited="0">
                    <wp:start x="-982" y="0"/>
                    <wp:lineTo x="-982" y="20591"/>
                    <wp:lineTo x="21600" y="20591"/>
                    <wp:lineTo x="21600" y="0"/>
                    <wp:lineTo x="-982" y="0"/>
                  </wp:wrapPolygon>
                </wp:wrapThrough>
                <wp:docPr id="4" name="Picture 3" descr="NGw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wKsLogo.png"/>
                        <pic:cNvPicPr/>
                      </pic:nvPicPr>
                      <pic:blipFill>
                        <a:blip r:embed="rId1"/>
                        <a:stretch>
                          <a:fillRect/>
                        </a:stretch>
                      </pic:blipFill>
                      <pic:spPr>
                        <a:xfrm>
                          <a:off x="0" y="0"/>
                          <a:ext cx="419100" cy="339725"/>
                        </a:xfrm>
                        <a:prstGeom prst="rect">
                          <a:avLst/>
                        </a:prstGeom>
                      </pic:spPr>
                    </pic:pic>
                  </a:graphicData>
                </a:graphic>
              </wp:anchor>
            </w:drawing>
          </w:r>
          <w:r w:rsidR="00C152DC">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620400">
                <w:rPr>
                  <w:b/>
                  <w:bCs/>
                  <w:caps/>
                  <w:sz w:val="24"/>
                  <w:szCs w:val="24"/>
                </w:rPr>
                <w:t>LOST</w:t>
              </w:r>
            </w:sdtContent>
          </w:sdt>
          <w:r w:rsidR="00C152DC">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11266">
      <o:colormenu v:ext="edit" strokecolor="none"/>
    </o:shapedefaults>
  </w:hdrShapeDefaults>
  <w:footnotePr>
    <w:footnote w:id="-1"/>
    <w:footnote w:id="0"/>
  </w:footnotePr>
  <w:endnotePr>
    <w:endnote w:id="-1"/>
    <w:endnote w:id="0"/>
  </w:endnotePr>
  <w:compat>
    <w:useFELayout/>
  </w:compat>
  <w:rsids>
    <w:rsidRoot w:val="00021BBC"/>
    <w:rsid w:val="00021BBC"/>
    <w:rsid w:val="00023AF4"/>
    <w:rsid w:val="00041C8A"/>
    <w:rsid w:val="00066DDC"/>
    <w:rsid w:val="00080D8D"/>
    <w:rsid w:val="000A1F5A"/>
    <w:rsid w:val="00103687"/>
    <w:rsid w:val="001065EC"/>
    <w:rsid w:val="00116F74"/>
    <w:rsid w:val="00137709"/>
    <w:rsid w:val="00214464"/>
    <w:rsid w:val="00272963"/>
    <w:rsid w:val="002757CD"/>
    <w:rsid w:val="002D11CE"/>
    <w:rsid w:val="00333BA5"/>
    <w:rsid w:val="003947E3"/>
    <w:rsid w:val="003E1D34"/>
    <w:rsid w:val="003E1D56"/>
    <w:rsid w:val="00420F46"/>
    <w:rsid w:val="004A4628"/>
    <w:rsid w:val="00513BE7"/>
    <w:rsid w:val="0052734F"/>
    <w:rsid w:val="00545B99"/>
    <w:rsid w:val="00547990"/>
    <w:rsid w:val="005909E5"/>
    <w:rsid w:val="005B2F8C"/>
    <w:rsid w:val="005C2F0F"/>
    <w:rsid w:val="005C5DF0"/>
    <w:rsid w:val="00620400"/>
    <w:rsid w:val="00644B94"/>
    <w:rsid w:val="00672E7D"/>
    <w:rsid w:val="00686D09"/>
    <w:rsid w:val="00691022"/>
    <w:rsid w:val="006E2E53"/>
    <w:rsid w:val="00744BAC"/>
    <w:rsid w:val="0077350D"/>
    <w:rsid w:val="007838F9"/>
    <w:rsid w:val="007D2A8E"/>
    <w:rsid w:val="00813436"/>
    <w:rsid w:val="00837724"/>
    <w:rsid w:val="0086081C"/>
    <w:rsid w:val="0088563E"/>
    <w:rsid w:val="008A1F39"/>
    <w:rsid w:val="008C6B2D"/>
    <w:rsid w:val="008E601F"/>
    <w:rsid w:val="008F3C94"/>
    <w:rsid w:val="00953C99"/>
    <w:rsid w:val="00990B91"/>
    <w:rsid w:val="00996533"/>
    <w:rsid w:val="009A4D42"/>
    <w:rsid w:val="009F6693"/>
    <w:rsid w:val="00A36EA1"/>
    <w:rsid w:val="00A37F95"/>
    <w:rsid w:val="00AA765B"/>
    <w:rsid w:val="00AD223E"/>
    <w:rsid w:val="00B40E5E"/>
    <w:rsid w:val="00BA7533"/>
    <w:rsid w:val="00BE52B0"/>
    <w:rsid w:val="00BF4089"/>
    <w:rsid w:val="00BF44EA"/>
    <w:rsid w:val="00C152DC"/>
    <w:rsid w:val="00D34303"/>
    <w:rsid w:val="00D668E0"/>
    <w:rsid w:val="00D82416"/>
    <w:rsid w:val="00DA4282"/>
    <w:rsid w:val="00E01849"/>
    <w:rsid w:val="00EB6F93"/>
    <w:rsid w:val="00F03D90"/>
    <w:rsid w:val="00F35C9E"/>
    <w:rsid w:val="00F362D0"/>
    <w:rsid w:val="00FA529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950D01-19E4-4450-BB26-7CE85B419B2A}" type="doc">
      <dgm:prSet loTypeId="urn:microsoft.com/office/officeart/2005/8/layout/hierarchy1" loCatId="hierarchy" qsTypeId="urn:microsoft.com/office/officeart/2005/8/quickstyle/simple5" qsCatId="simple" csTypeId="urn:microsoft.com/office/officeart/2005/8/colors/colorful5" csCatId="colorful" phldr="1"/>
      <dgm:spPr/>
      <dgm:t>
        <a:bodyPr/>
        <a:lstStyle/>
        <a:p>
          <a:endParaRPr lang="en-CA"/>
        </a:p>
      </dgm:t>
    </dgm:pt>
    <dgm:pt modelId="{111ADA16-6399-446A-956A-95DD438F88AD}">
      <dgm:prSet phldrT="[Text]" custT="1"/>
      <dgm:spPr/>
      <dgm:t>
        <a:bodyPr/>
        <a:lstStyle/>
        <a:p>
          <a:r>
            <a:rPr lang="en-CA" sz="1200"/>
            <a:t>LOST</a:t>
          </a:r>
        </a:p>
        <a:p>
          <a:r>
            <a:rPr lang="en-CA" sz="1200"/>
            <a:t> in the woods</a:t>
          </a:r>
        </a:p>
        <a:p>
          <a:r>
            <a:rPr lang="en-CA" sz="800"/>
            <a:t>(node 0)</a:t>
          </a:r>
          <a:endParaRPr lang="en-CA" sz="700"/>
        </a:p>
      </dgm:t>
    </dgm:pt>
    <dgm:pt modelId="{A65C56A8-27C8-4ABD-A4D0-58614C0BD257}" type="parTrans" cxnId="{14947181-A541-4C9D-B79B-EBB46489FA84}">
      <dgm:prSet/>
      <dgm:spPr/>
      <dgm:t>
        <a:bodyPr/>
        <a:lstStyle/>
        <a:p>
          <a:endParaRPr lang="en-CA"/>
        </a:p>
      </dgm:t>
    </dgm:pt>
    <dgm:pt modelId="{063BFF79-9D32-4DCE-B195-7A47DE20B9DB}" type="sibTrans" cxnId="{14947181-A541-4C9D-B79B-EBB46489FA84}">
      <dgm:prSet/>
      <dgm:spPr/>
      <dgm:t>
        <a:bodyPr/>
        <a:lstStyle/>
        <a:p>
          <a:endParaRPr lang="en-CA"/>
        </a:p>
      </dgm:t>
    </dgm:pt>
    <dgm:pt modelId="{86E3A950-2CA5-4D4F-B7C8-925065697B9B}">
      <dgm:prSet phldrT="[Text]" custT="1"/>
      <dgm:spPr/>
      <dgm:t>
        <a:bodyPr/>
        <a:lstStyle/>
        <a:p>
          <a:r>
            <a:rPr lang="en-CA" sz="900"/>
            <a:t>Encounter a </a:t>
          </a:r>
        </a:p>
        <a:p>
          <a:r>
            <a:rPr lang="en-CA" sz="900"/>
            <a:t>HOUSE</a:t>
          </a:r>
        </a:p>
        <a:p>
          <a:r>
            <a:rPr lang="en-CA" sz="500"/>
            <a:t>(node 1)</a:t>
          </a:r>
          <a:endParaRPr lang="en-CA" sz="900"/>
        </a:p>
      </dgm:t>
    </dgm:pt>
    <dgm:pt modelId="{1A14454C-0556-4130-A62D-577C2E69C938}" type="parTrans" cxnId="{1C13C4B4-32B0-4B7A-9171-7C369FDB70E6}">
      <dgm:prSet/>
      <dgm:spPr/>
      <dgm:t>
        <a:bodyPr/>
        <a:lstStyle/>
        <a:p>
          <a:endParaRPr lang="en-CA"/>
        </a:p>
      </dgm:t>
    </dgm:pt>
    <dgm:pt modelId="{D7AC9C4C-2AE7-4B01-B329-24A2B3FF63CC}" type="sibTrans" cxnId="{1C13C4B4-32B0-4B7A-9171-7C369FDB70E6}">
      <dgm:prSet/>
      <dgm:spPr/>
      <dgm:t>
        <a:bodyPr/>
        <a:lstStyle/>
        <a:p>
          <a:endParaRPr lang="en-CA"/>
        </a:p>
      </dgm:t>
    </dgm:pt>
    <dgm:pt modelId="{10CA9A09-68BD-47C1-8CCA-ACB7A40F7649}">
      <dgm:prSet phldrT="[Text]" custT="1"/>
      <dgm:spPr/>
      <dgm:t>
        <a:bodyPr/>
        <a:lstStyle/>
        <a:p>
          <a:r>
            <a:rPr lang="en-CA" sz="700"/>
            <a:t>Avoid the House</a:t>
          </a:r>
        </a:p>
        <a:p>
          <a:r>
            <a:rPr lang="en-CA" sz="500"/>
            <a:t>(node 3)</a:t>
          </a:r>
        </a:p>
      </dgm:t>
    </dgm:pt>
    <dgm:pt modelId="{C51C0482-C7C9-4233-B786-9CAC6CC6C6DA}" type="parTrans" cxnId="{B6636062-7F7D-4311-91E5-0BE0B18D7967}">
      <dgm:prSet/>
      <dgm:spPr/>
      <dgm:t>
        <a:bodyPr/>
        <a:lstStyle/>
        <a:p>
          <a:endParaRPr lang="en-CA"/>
        </a:p>
      </dgm:t>
    </dgm:pt>
    <dgm:pt modelId="{D5849CF4-4BD6-4633-A953-36A4B8DBC54E}" type="sibTrans" cxnId="{B6636062-7F7D-4311-91E5-0BE0B18D7967}">
      <dgm:prSet/>
      <dgm:spPr/>
      <dgm:t>
        <a:bodyPr/>
        <a:lstStyle/>
        <a:p>
          <a:endParaRPr lang="en-CA"/>
        </a:p>
      </dgm:t>
    </dgm:pt>
    <dgm:pt modelId="{9BF5F471-224A-42D0-9FE9-6255A32A58F9}">
      <dgm:prSet phldrT="[Text]" custT="1"/>
      <dgm:spPr/>
      <dgm:t>
        <a:bodyPr/>
        <a:lstStyle/>
        <a:p>
          <a:r>
            <a:rPr lang="en-CA" sz="700"/>
            <a:t>Knock on the door</a:t>
          </a:r>
        </a:p>
        <a:p>
          <a:r>
            <a:rPr lang="en-CA" sz="500"/>
            <a:t>(node 4)</a:t>
          </a:r>
        </a:p>
      </dgm:t>
    </dgm:pt>
    <dgm:pt modelId="{D3AD7994-986E-4F98-8EEA-DF8C62B89FBE}" type="parTrans" cxnId="{8469189A-2121-4C7F-A2DC-FD6CC70F0803}">
      <dgm:prSet/>
      <dgm:spPr/>
      <dgm:t>
        <a:bodyPr/>
        <a:lstStyle/>
        <a:p>
          <a:endParaRPr lang="en-CA"/>
        </a:p>
      </dgm:t>
    </dgm:pt>
    <dgm:pt modelId="{5CB78129-B479-49C4-B9B2-7CDAE2E60D09}" type="sibTrans" cxnId="{8469189A-2121-4C7F-A2DC-FD6CC70F0803}">
      <dgm:prSet/>
      <dgm:spPr/>
      <dgm:t>
        <a:bodyPr/>
        <a:lstStyle/>
        <a:p>
          <a:endParaRPr lang="en-CA"/>
        </a:p>
      </dgm:t>
    </dgm:pt>
    <dgm:pt modelId="{DF56B31B-FCD3-4AF0-A280-CE32FE83C6A4}">
      <dgm:prSet phldrT="[Text]" custT="1"/>
      <dgm:spPr/>
      <dgm:t>
        <a:bodyPr/>
        <a:lstStyle/>
        <a:p>
          <a:r>
            <a:rPr lang="en-CA" sz="900"/>
            <a:t>Encounter a </a:t>
          </a:r>
        </a:p>
        <a:p>
          <a:r>
            <a:rPr lang="en-CA" sz="900"/>
            <a:t>RIVER</a:t>
          </a:r>
        </a:p>
        <a:p>
          <a:r>
            <a:rPr lang="en-CA" sz="500"/>
            <a:t>(node 2)</a:t>
          </a:r>
        </a:p>
      </dgm:t>
    </dgm:pt>
    <dgm:pt modelId="{7011BC7F-3545-43F5-BEFD-2D5DB5F06DD4}" type="parTrans" cxnId="{9862DAD7-6742-408E-A72D-1A8298D1F5D2}">
      <dgm:prSet/>
      <dgm:spPr/>
      <dgm:t>
        <a:bodyPr/>
        <a:lstStyle/>
        <a:p>
          <a:endParaRPr lang="en-CA"/>
        </a:p>
      </dgm:t>
    </dgm:pt>
    <dgm:pt modelId="{EC90C62F-14EA-4ED4-9541-5C90575F6918}" type="sibTrans" cxnId="{9862DAD7-6742-408E-A72D-1A8298D1F5D2}">
      <dgm:prSet/>
      <dgm:spPr/>
      <dgm:t>
        <a:bodyPr/>
        <a:lstStyle/>
        <a:p>
          <a:endParaRPr lang="en-CA"/>
        </a:p>
      </dgm:t>
    </dgm:pt>
    <dgm:pt modelId="{2B03923F-82F6-40EF-B3F5-EFEE46BED8D2}">
      <dgm:prSet phldrT="[Text]" custT="1"/>
      <dgm:spPr/>
      <dgm:t>
        <a:bodyPr/>
        <a:lstStyle/>
        <a:p>
          <a:r>
            <a:rPr lang="en-CA" sz="700"/>
            <a:t>Cross the River</a:t>
          </a:r>
        </a:p>
        <a:p>
          <a:r>
            <a:rPr lang="en-CA" sz="500"/>
            <a:t>(node 5)</a:t>
          </a:r>
        </a:p>
      </dgm:t>
    </dgm:pt>
    <dgm:pt modelId="{EFE1194B-FEB7-4F22-9934-24EC5B2CC881}" type="parTrans" cxnId="{08059E18-6F42-4BD5-9998-10AD02CA6B87}">
      <dgm:prSet/>
      <dgm:spPr/>
      <dgm:t>
        <a:bodyPr/>
        <a:lstStyle/>
        <a:p>
          <a:endParaRPr lang="en-CA"/>
        </a:p>
      </dgm:t>
    </dgm:pt>
    <dgm:pt modelId="{23719CDC-DCF4-4F0F-91C6-6F392AD88DD9}" type="sibTrans" cxnId="{08059E18-6F42-4BD5-9998-10AD02CA6B87}">
      <dgm:prSet/>
      <dgm:spPr/>
      <dgm:t>
        <a:bodyPr/>
        <a:lstStyle/>
        <a:p>
          <a:endParaRPr lang="en-CA"/>
        </a:p>
      </dgm:t>
    </dgm:pt>
    <dgm:pt modelId="{88A5CF19-8558-4236-BFA3-AB6E9E4E5257}">
      <dgm:prSet phldrT="[Text]">
        <dgm:style>
          <a:lnRef idx="2">
            <a:schemeClr val="accent3"/>
          </a:lnRef>
          <a:fillRef idx="1">
            <a:schemeClr val="lt1"/>
          </a:fillRef>
          <a:effectRef idx="0">
            <a:schemeClr val="accent3"/>
          </a:effectRef>
          <a:fontRef idx="minor">
            <a:schemeClr val="dk1"/>
          </a:fontRef>
        </dgm:style>
      </dgm:prSet>
      <dgm:spPr>
        <a:ln>
          <a:solidFill>
            <a:srgbClr val="00B050"/>
          </a:solidFill>
        </a:ln>
      </dgm:spPr>
      <dgm:t>
        <a:bodyPr/>
        <a:lstStyle/>
        <a:p>
          <a:r>
            <a:rPr lang="en-CA"/>
            <a:t>Walk on the driveway</a:t>
          </a:r>
        </a:p>
        <a:p>
          <a:r>
            <a:rPr lang="en-CA"/>
            <a:t>[Live]</a:t>
          </a:r>
        </a:p>
      </dgm:t>
    </dgm:pt>
    <dgm:pt modelId="{054FB72E-D81A-4ED4-AD68-7288E93D2C9E}" type="parTrans" cxnId="{F831C2FA-D8F1-4484-8BCB-27088E7ED9EC}">
      <dgm:prSet/>
      <dgm:spPr>
        <a:ln>
          <a:solidFill>
            <a:srgbClr val="00B050"/>
          </a:solidFill>
        </a:ln>
      </dgm:spPr>
      <dgm:t>
        <a:bodyPr/>
        <a:lstStyle/>
        <a:p>
          <a:endParaRPr lang="en-CA"/>
        </a:p>
      </dgm:t>
    </dgm:pt>
    <dgm:pt modelId="{7413B2AD-F04A-4A8D-9807-63A0AB40D818}" type="sibTrans" cxnId="{F831C2FA-D8F1-4484-8BCB-27088E7ED9EC}">
      <dgm:prSet/>
      <dgm:spPr/>
      <dgm:t>
        <a:bodyPr/>
        <a:lstStyle/>
        <a:p>
          <a:endParaRPr lang="en-CA"/>
        </a:p>
      </dgm:t>
    </dgm:pt>
    <dgm:pt modelId="{F00797B8-1599-4948-AAF5-D5BC9A40BC2A}">
      <dgm:prSet phldrT="[Text]"/>
      <dgm:spPr/>
      <dgm:t>
        <a:bodyPr/>
        <a:lstStyle/>
        <a:p>
          <a:r>
            <a:rPr lang="en-CA"/>
            <a:t>Walk through the woods</a:t>
          </a:r>
        </a:p>
        <a:p>
          <a:r>
            <a:rPr lang="en-CA"/>
            <a:t>[Loss of Blood]</a:t>
          </a:r>
        </a:p>
      </dgm:t>
    </dgm:pt>
    <dgm:pt modelId="{D28DD035-7640-4450-8B08-2EF268A70A6E}" type="parTrans" cxnId="{08F1BB23-3C75-41E3-96F8-F2FFDB65B680}">
      <dgm:prSet/>
      <dgm:spPr/>
      <dgm:t>
        <a:bodyPr/>
        <a:lstStyle/>
        <a:p>
          <a:endParaRPr lang="en-CA"/>
        </a:p>
      </dgm:t>
    </dgm:pt>
    <dgm:pt modelId="{EB9614A2-EB68-42C3-82D1-13BC95AE2770}" type="sibTrans" cxnId="{08F1BB23-3C75-41E3-96F8-F2FFDB65B680}">
      <dgm:prSet/>
      <dgm:spPr/>
      <dgm:t>
        <a:bodyPr/>
        <a:lstStyle/>
        <a:p>
          <a:endParaRPr lang="en-CA"/>
        </a:p>
      </dgm:t>
    </dgm:pt>
    <dgm:pt modelId="{BE26DA77-22CC-47F7-92BA-E043CE83F70F}">
      <dgm:prSet phldrT="[Text]"/>
      <dgm:spPr/>
      <dgm:t>
        <a:bodyPr/>
        <a:lstStyle/>
        <a:p>
          <a:r>
            <a:rPr lang="en-CA"/>
            <a:t>Enter the House</a:t>
          </a:r>
        </a:p>
        <a:p>
          <a:r>
            <a:rPr lang="en-CA"/>
            <a:t>[Butchered]</a:t>
          </a:r>
        </a:p>
      </dgm:t>
    </dgm:pt>
    <dgm:pt modelId="{D60F6442-6C74-45EE-BE4A-567401F5FEF8}" type="parTrans" cxnId="{FFE866FB-5204-45EE-8229-D49CF4AE1FA0}">
      <dgm:prSet/>
      <dgm:spPr/>
      <dgm:t>
        <a:bodyPr/>
        <a:lstStyle/>
        <a:p>
          <a:endParaRPr lang="en-CA"/>
        </a:p>
      </dgm:t>
    </dgm:pt>
    <dgm:pt modelId="{16CC0F08-F97C-4ED6-B35B-C5A5396804CD}" type="sibTrans" cxnId="{FFE866FB-5204-45EE-8229-D49CF4AE1FA0}">
      <dgm:prSet/>
      <dgm:spPr/>
      <dgm:t>
        <a:bodyPr/>
        <a:lstStyle/>
        <a:p>
          <a:endParaRPr lang="en-CA"/>
        </a:p>
      </dgm:t>
    </dgm:pt>
    <dgm:pt modelId="{1A0DDBE8-135A-4554-8A08-48538FCB8C59}">
      <dgm:prSet phldrT="[Text]"/>
      <dgm:spPr/>
      <dgm:t>
        <a:bodyPr/>
        <a:lstStyle/>
        <a:p>
          <a:r>
            <a:rPr lang="en-CA"/>
            <a:t>Wait outside</a:t>
          </a:r>
        </a:p>
        <a:p>
          <a:r>
            <a:rPr lang="en-CA"/>
            <a:t>[Hunted]</a:t>
          </a:r>
        </a:p>
      </dgm:t>
    </dgm:pt>
    <dgm:pt modelId="{B999CC57-EE78-4494-802F-E8D789C85D49}" type="parTrans" cxnId="{14AD8DF0-8EA4-4F6A-88E4-45F2B4D8B161}">
      <dgm:prSet/>
      <dgm:spPr/>
      <dgm:t>
        <a:bodyPr/>
        <a:lstStyle/>
        <a:p>
          <a:endParaRPr lang="en-CA"/>
        </a:p>
      </dgm:t>
    </dgm:pt>
    <dgm:pt modelId="{9AFF66BC-8DDD-4D5D-93A4-ECC9E2F6E44B}" type="sibTrans" cxnId="{14AD8DF0-8EA4-4F6A-88E4-45F2B4D8B161}">
      <dgm:prSet/>
      <dgm:spPr/>
      <dgm:t>
        <a:bodyPr/>
        <a:lstStyle/>
        <a:p>
          <a:endParaRPr lang="en-CA"/>
        </a:p>
      </dgm:t>
    </dgm:pt>
    <dgm:pt modelId="{F7C2162B-2590-4EEC-B906-9C87521F21EE}">
      <dgm:prSet phldrT="[Text]"/>
      <dgm:spPr/>
      <dgm:t>
        <a:bodyPr/>
        <a:lstStyle/>
        <a:p>
          <a:r>
            <a:rPr lang="en-CA"/>
            <a:t>Use the Rocks</a:t>
          </a:r>
        </a:p>
        <a:p>
          <a:r>
            <a:rPr lang="en-CA"/>
            <a:t>[Slip + Drown]</a:t>
          </a:r>
        </a:p>
      </dgm:t>
    </dgm:pt>
    <dgm:pt modelId="{7B70E13D-05A4-46C2-B82A-233453A7F554}" type="parTrans" cxnId="{416DBFD3-7AFE-415A-B1B3-D8878394DA87}">
      <dgm:prSet/>
      <dgm:spPr/>
      <dgm:t>
        <a:bodyPr/>
        <a:lstStyle/>
        <a:p>
          <a:endParaRPr lang="en-CA"/>
        </a:p>
      </dgm:t>
    </dgm:pt>
    <dgm:pt modelId="{1B77FB5E-C85F-499A-88D0-410614CAB229}" type="sibTrans" cxnId="{416DBFD3-7AFE-415A-B1B3-D8878394DA87}">
      <dgm:prSet/>
      <dgm:spPr/>
      <dgm:t>
        <a:bodyPr/>
        <a:lstStyle/>
        <a:p>
          <a:endParaRPr lang="en-CA"/>
        </a:p>
      </dgm:t>
    </dgm:pt>
    <dgm:pt modelId="{227088C5-F657-4B03-BD40-EBD8855161E2}">
      <dgm:prSet phldrT="[Text]"/>
      <dgm:spPr/>
      <dgm:t>
        <a:bodyPr/>
        <a:lstStyle/>
        <a:p>
          <a:r>
            <a:rPr lang="en-CA"/>
            <a:t>Wade through the River</a:t>
          </a:r>
        </a:p>
        <a:p>
          <a:r>
            <a:rPr lang="en-CA"/>
            <a:t>[Hypothermia]</a:t>
          </a:r>
        </a:p>
      </dgm:t>
    </dgm:pt>
    <dgm:pt modelId="{47D34519-ADD2-451E-9A1F-D888F06AC516}" type="parTrans" cxnId="{20853C3A-1A91-4EAE-9868-C0ED47264A65}">
      <dgm:prSet/>
      <dgm:spPr/>
      <dgm:t>
        <a:bodyPr/>
        <a:lstStyle/>
        <a:p>
          <a:endParaRPr lang="en-CA"/>
        </a:p>
      </dgm:t>
    </dgm:pt>
    <dgm:pt modelId="{A6A325C8-DDAF-4072-9F53-5DADCDA2EDFA}" type="sibTrans" cxnId="{20853C3A-1A91-4EAE-9868-C0ED47264A65}">
      <dgm:prSet/>
      <dgm:spPr/>
      <dgm:t>
        <a:bodyPr/>
        <a:lstStyle/>
        <a:p>
          <a:endParaRPr lang="en-CA"/>
        </a:p>
      </dgm:t>
    </dgm:pt>
    <dgm:pt modelId="{AD0CEA52-374B-44F5-BC64-A0AF2A27EB29}">
      <dgm:prSet phldrT="[Text]" custT="1"/>
      <dgm:spPr/>
      <dgm:t>
        <a:bodyPr/>
        <a:lstStyle/>
        <a:p>
          <a:r>
            <a:rPr lang="en-CA" sz="700"/>
            <a:t>Walk along the bank</a:t>
          </a:r>
        </a:p>
        <a:p>
          <a:r>
            <a:rPr lang="en-CA" sz="500"/>
            <a:t>(node 6)</a:t>
          </a:r>
        </a:p>
      </dgm:t>
    </dgm:pt>
    <dgm:pt modelId="{A129DC11-FA83-41BC-9EE4-43806CBBE958}" type="parTrans" cxnId="{7B2AF79D-E766-4B5C-A7C6-316482364443}">
      <dgm:prSet/>
      <dgm:spPr/>
      <dgm:t>
        <a:bodyPr/>
        <a:lstStyle/>
        <a:p>
          <a:endParaRPr lang="en-CA"/>
        </a:p>
      </dgm:t>
    </dgm:pt>
    <dgm:pt modelId="{72C757B0-CDA6-4C48-A345-51AC9AD3DBD9}" type="sibTrans" cxnId="{7B2AF79D-E766-4B5C-A7C6-316482364443}">
      <dgm:prSet/>
      <dgm:spPr/>
      <dgm:t>
        <a:bodyPr/>
        <a:lstStyle/>
        <a:p>
          <a:endParaRPr lang="en-CA"/>
        </a:p>
      </dgm:t>
    </dgm:pt>
    <dgm:pt modelId="{8C90FFD1-6C53-40DE-8810-70D0FBA3B75E}">
      <dgm:prSet phldrT="[Text]"/>
      <dgm:spPr/>
      <dgm:t>
        <a:bodyPr/>
        <a:lstStyle/>
        <a:p>
          <a:r>
            <a:rPr lang="en-CA"/>
            <a:t>Run for the River</a:t>
          </a:r>
        </a:p>
        <a:p>
          <a:r>
            <a:rPr lang="en-CA"/>
            <a:t>[Trip + Drown]</a:t>
          </a:r>
        </a:p>
      </dgm:t>
    </dgm:pt>
    <dgm:pt modelId="{FAF26C9F-2004-4962-901D-65A151CC1A13}" type="parTrans" cxnId="{1FC0220D-EE45-494D-8E7F-18629BF0C992}">
      <dgm:prSet/>
      <dgm:spPr/>
      <dgm:t>
        <a:bodyPr/>
        <a:lstStyle/>
        <a:p>
          <a:endParaRPr lang="en-CA"/>
        </a:p>
      </dgm:t>
    </dgm:pt>
    <dgm:pt modelId="{77BA34CF-B199-4F6E-8E0A-C5563DDD30D0}" type="sibTrans" cxnId="{1FC0220D-EE45-494D-8E7F-18629BF0C992}">
      <dgm:prSet/>
      <dgm:spPr/>
      <dgm:t>
        <a:bodyPr/>
        <a:lstStyle/>
        <a:p>
          <a:endParaRPr lang="en-CA"/>
        </a:p>
      </dgm:t>
    </dgm:pt>
    <dgm:pt modelId="{F41BA1AB-EED1-4812-B5A3-0291FDDA73D7}">
      <dgm:prSet phldrT="[Text]"/>
      <dgm:spPr/>
      <dgm:t>
        <a:bodyPr/>
        <a:lstStyle/>
        <a:p>
          <a:r>
            <a:rPr lang="en-CA"/>
            <a:t>Run for the Trees</a:t>
          </a:r>
        </a:p>
        <a:p>
          <a:r>
            <a:rPr lang="en-CA"/>
            <a:t>[Eaten]</a:t>
          </a:r>
        </a:p>
      </dgm:t>
    </dgm:pt>
    <dgm:pt modelId="{E94BB47E-8D9D-498B-AEEA-4A3C8796F10B}" type="parTrans" cxnId="{1F330C22-D3FF-4887-AAA1-92EBC6850721}">
      <dgm:prSet/>
      <dgm:spPr/>
      <dgm:t>
        <a:bodyPr/>
        <a:lstStyle/>
        <a:p>
          <a:endParaRPr lang="en-CA"/>
        </a:p>
      </dgm:t>
    </dgm:pt>
    <dgm:pt modelId="{B16BE7DB-49CD-46F8-8FB7-8972FCCDBEB8}" type="sibTrans" cxnId="{1F330C22-D3FF-4887-AAA1-92EBC6850721}">
      <dgm:prSet/>
      <dgm:spPr/>
      <dgm:t>
        <a:bodyPr/>
        <a:lstStyle/>
        <a:p>
          <a:endParaRPr lang="en-CA"/>
        </a:p>
      </dgm:t>
    </dgm:pt>
    <dgm:pt modelId="{577F9ABE-58C0-4142-8922-806296F1174E}" type="pres">
      <dgm:prSet presAssocID="{90950D01-19E4-4450-BB26-7CE85B419B2A}" presName="hierChild1" presStyleCnt="0">
        <dgm:presLayoutVars>
          <dgm:chPref val="1"/>
          <dgm:dir/>
          <dgm:animOne val="branch"/>
          <dgm:animLvl val="lvl"/>
          <dgm:resizeHandles/>
        </dgm:presLayoutVars>
      </dgm:prSet>
      <dgm:spPr/>
      <dgm:t>
        <a:bodyPr/>
        <a:lstStyle/>
        <a:p>
          <a:endParaRPr lang="en-CA"/>
        </a:p>
      </dgm:t>
    </dgm:pt>
    <dgm:pt modelId="{5A13B23B-864B-4190-9833-71D06D888E6C}" type="pres">
      <dgm:prSet presAssocID="{111ADA16-6399-446A-956A-95DD438F88AD}" presName="hierRoot1" presStyleCnt="0"/>
      <dgm:spPr/>
    </dgm:pt>
    <dgm:pt modelId="{F56D2C74-72E4-4B2E-9D1A-918E4D5B247A}" type="pres">
      <dgm:prSet presAssocID="{111ADA16-6399-446A-956A-95DD438F88AD}" presName="composite" presStyleCnt="0"/>
      <dgm:spPr/>
    </dgm:pt>
    <dgm:pt modelId="{513351ED-AC21-4EB8-90A4-EB1845C39EA5}" type="pres">
      <dgm:prSet presAssocID="{111ADA16-6399-446A-956A-95DD438F88AD}" presName="background" presStyleLbl="node0" presStyleIdx="0" presStyleCnt="1"/>
      <dgm:spPr/>
    </dgm:pt>
    <dgm:pt modelId="{C90009DB-6148-4F7A-8C48-CC70133D1A88}" type="pres">
      <dgm:prSet presAssocID="{111ADA16-6399-446A-956A-95DD438F88AD}" presName="text" presStyleLbl="fgAcc0" presStyleIdx="0" presStyleCnt="1" custScaleX="267529" custScaleY="297610" custLinFactY="-100000" custLinFactNeighborX="2651" custLinFactNeighborY="-188018">
        <dgm:presLayoutVars>
          <dgm:chPref val="3"/>
        </dgm:presLayoutVars>
      </dgm:prSet>
      <dgm:spPr/>
      <dgm:t>
        <a:bodyPr/>
        <a:lstStyle/>
        <a:p>
          <a:endParaRPr lang="en-CA"/>
        </a:p>
      </dgm:t>
    </dgm:pt>
    <dgm:pt modelId="{C356E7CB-CA3A-437C-BC2B-7A0433C65E25}" type="pres">
      <dgm:prSet presAssocID="{111ADA16-6399-446A-956A-95DD438F88AD}" presName="hierChild2" presStyleCnt="0"/>
      <dgm:spPr/>
    </dgm:pt>
    <dgm:pt modelId="{8F5C8AC1-0C21-4281-8EF0-8BA8DEC52629}" type="pres">
      <dgm:prSet presAssocID="{1A14454C-0556-4130-A62D-577C2E69C938}" presName="Name10" presStyleLbl="parChTrans1D2" presStyleIdx="0" presStyleCnt="2"/>
      <dgm:spPr/>
      <dgm:t>
        <a:bodyPr/>
        <a:lstStyle/>
        <a:p>
          <a:endParaRPr lang="en-CA"/>
        </a:p>
      </dgm:t>
    </dgm:pt>
    <dgm:pt modelId="{493CA06D-50F8-412D-83B3-1A1DB23C5589}" type="pres">
      <dgm:prSet presAssocID="{86E3A950-2CA5-4D4F-B7C8-925065697B9B}" presName="hierRoot2" presStyleCnt="0"/>
      <dgm:spPr/>
    </dgm:pt>
    <dgm:pt modelId="{E9EC2070-84DD-4CDF-B833-C66D85CF220B}" type="pres">
      <dgm:prSet presAssocID="{86E3A950-2CA5-4D4F-B7C8-925065697B9B}" presName="composite2" presStyleCnt="0"/>
      <dgm:spPr/>
    </dgm:pt>
    <dgm:pt modelId="{192C74FD-1925-4693-8E3B-22C514655DE2}" type="pres">
      <dgm:prSet presAssocID="{86E3A950-2CA5-4D4F-B7C8-925065697B9B}" presName="background2" presStyleLbl="node2" presStyleIdx="0" presStyleCnt="2"/>
      <dgm:spPr/>
    </dgm:pt>
    <dgm:pt modelId="{F12DF644-5382-45E7-8982-FD948BB02D63}" type="pres">
      <dgm:prSet presAssocID="{86E3A950-2CA5-4D4F-B7C8-925065697B9B}" presName="text2" presStyleLbl="fgAcc2" presStyleIdx="0" presStyleCnt="2" custScaleX="184162" custScaleY="180032" custLinFactY="-100000" custLinFactNeighborX="62611" custLinFactNeighborY="-150733">
        <dgm:presLayoutVars>
          <dgm:chPref val="3"/>
        </dgm:presLayoutVars>
      </dgm:prSet>
      <dgm:spPr/>
      <dgm:t>
        <a:bodyPr/>
        <a:lstStyle/>
        <a:p>
          <a:endParaRPr lang="en-CA"/>
        </a:p>
      </dgm:t>
    </dgm:pt>
    <dgm:pt modelId="{6274194E-8CF3-48F9-9E93-E209DE37837A}" type="pres">
      <dgm:prSet presAssocID="{86E3A950-2CA5-4D4F-B7C8-925065697B9B}" presName="hierChild3" presStyleCnt="0"/>
      <dgm:spPr/>
    </dgm:pt>
    <dgm:pt modelId="{75214BAC-3350-478D-B10B-32AFE73C781A}" type="pres">
      <dgm:prSet presAssocID="{C51C0482-C7C9-4233-B786-9CAC6CC6C6DA}" presName="Name17" presStyleLbl="parChTrans1D3" presStyleIdx="0" presStyleCnt="4"/>
      <dgm:spPr/>
      <dgm:t>
        <a:bodyPr/>
        <a:lstStyle/>
        <a:p>
          <a:endParaRPr lang="en-CA"/>
        </a:p>
      </dgm:t>
    </dgm:pt>
    <dgm:pt modelId="{E6D6DE8A-1274-4A35-BF49-412B6B82E5FC}" type="pres">
      <dgm:prSet presAssocID="{10CA9A09-68BD-47C1-8CCA-ACB7A40F7649}" presName="hierRoot3" presStyleCnt="0"/>
      <dgm:spPr/>
    </dgm:pt>
    <dgm:pt modelId="{0F458242-C6B2-41EC-9717-EF9AF5FCB2AF}" type="pres">
      <dgm:prSet presAssocID="{10CA9A09-68BD-47C1-8CCA-ACB7A40F7649}" presName="composite3" presStyleCnt="0"/>
      <dgm:spPr/>
    </dgm:pt>
    <dgm:pt modelId="{725E26AE-D53F-4F0F-9C75-DAAFB5B77ECB}" type="pres">
      <dgm:prSet presAssocID="{10CA9A09-68BD-47C1-8CCA-ACB7A40F7649}" presName="background3" presStyleLbl="node3" presStyleIdx="0" presStyleCnt="4"/>
      <dgm:spPr/>
    </dgm:pt>
    <dgm:pt modelId="{CC66179E-DD26-4000-918C-924F9C149A3C}" type="pres">
      <dgm:prSet presAssocID="{10CA9A09-68BD-47C1-8CCA-ACB7A40F7649}" presName="text3" presStyleLbl="fgAcc3" presStyleIdx="0" presStyleCnt="4" custScaleX="146186" custScaleY="119723" custLinFactY="-100000" custLinFactNeighborX="11714" custLinFactNeighborY="-125687">
        <dgm:presLayoutVars>
          <dgm:chPref val="3"/>
        </dgm:presLayoutVars>
      </dgm:prSet>
      <dgm:spPr/>
      <dgm:t>
        <a:bodyPr/>
        <a:lstStyle/>
        <a:p>
          <a:endParaRPr lang="en-CA"/>
        </a:p>
      </dgm:t>
    </dgm:pt>
    <dgm:pt modelId="{5AA0EFAF-7A62-417D-B2CE-3AA9FB67E7E5}" type="pres">
      <dgm:prSet presAssocID="{10CA9A09-68BD-47C1-8CCA-ACB7A40F7649}" presName="hierChild4" presStyleCnt="0"/>
      <dgm:spPr/>
    </dgm:pt>
    <dgm:pt modelId="{D1269146-DA18-4872-AB96-67DF04C3A374}" type="pres">
      <dgm:prSet presAssocID="{054FB72E-D81A-4ED4-AD68-7288E93D2C9E}" presName="Name23" presStyleLbl="parChTrans1D4" presStyleIdx="0" presStyleCnt="8"/>
      <dgm:spPr/>
      <dgm:t>
        <a:bodyPr/>
        <a:lstStyle/>
        <a:p>
          <a:endParaRPr lang="en-CA"/>
        </a:p>
      </dgm:t>
    </dgm:pt>
    <dgm:pt modelId="{9E81D011-ECDB-446E-8693-E40C1317D529}" type="pres">
      <dgm:prSet presAssocID="{88A5CF19-8558-4236-BFA3-AB6E9E4E5257}" presName="hierRoot4" presStyleCnt="0"/>
      <dgm:spPr/>
    </dgm:pt>
    <dgm:pt modelId="{827B7DA0-D9E9-432E-A0CE-F44E34705B42}" type="pres">
      <dgm:prSet presAssocID="{88A5CF19-8558-4236-BFA3-AB6E9E4E5257}" presName="composite4" presStyleCnt="0"/>
      <dgm:spPr/>
    </dgm:pt>
    <dgm:pt modelId="{9626D8FE-1C1F-48FD-9CB5-C4BC89915DDC}" type="pres">
      <dgm:prSet presAssocID="{88A5CF19-8558-4236-BFA3-AB6E9E4E5257}" presName="background4" presStyleLbl="node4" presStyleIdx="0" presStyleCnt="8"/>
      <dgm:spPr>
        <a:solidFill>
          <a:srgbClr val="00B050"/>
        </a:solidFill>
      </dgm:spPr>
    </dgm:pt>
    <dgm:pt modelId="{CA0A1A71-53A8-45C6-B296-8D9408A2E925}" type="pres">
      <dgm:prSet presAssocID="{88A5CF19-8558-4236-BFA3-AB6E9E4E5257}" presName="text4" presStyleLbl="fgAcc4" presStyleIdx="0" presStyleCnt="8" custScaleX="144187" custScaleY="137635" custLinFactY="-100000" custLinFactNeighborX="33635" custLinFactNeighborY="-117057">
        <dgm:presLayoutVars>
          <dgm:chPref val="3"/>
        </dgm:presLayoutVars>
      </dgm:prSet>
      <dgm:spPr/>
      <dgm:t>
        <a:bodyPr/>
        <a:lstStyle/>
        <a:p>
          <a:endParaRPr lang="en-CA"/>
        </a:p>
      </dgm:t>
    </dgm:pt>
    <dgm:pt modelId="{AF829C6D-5BA1-415E-8EB9-62668E16E29D}" type="pres">
      <dgm:prSet presAssocID="{88A5CF19-8558-4236-BFA3-AB6E9E4E5257}" presName="hierChild5" presStyleCnt="0"/>
      <dgm:spPr/>
    </dgm:pt>
    <dgm:pt modelId="{8F58EB9D-9D0B-4565-96D7-30962B000163}" type="pres">
      <dgm:prSet presAssocID="{D28DD035-7640-4450-8B08-2EF268A70A6E}" presName="Name23" presStyleLbl="parChTrans1D4" presStyleIdx="1" presStyleCnt="8"/>
      <dgm:spPr/>
      <dgm:t>
        <a:bodyPr/>
        <a:lstStyle/>
        <a:p>
          <a:endParaRPr lang="en-CA"/>
        </a:p>
      </dgm:t>
    </dgm:pt>
    <dgm:pt modelId="{8A94163C-B308-433E-A4E7-4E681FF3C1A8}" type="pres">
      <dgm:prSet presAssocID="{F00797B8-1599-4948-AAF5-D5BC9A40BC2A}" presName="hierRoot4" presStyleCnt="0"/>
      <dgm:spPr/>
    </dgm:pt>
    <dgm:pt modelId="{2E6CA17C-28AE-4F53-BA10-71C06F455834}" type="pres">
      <dgm:prSet presAssocID="{F00797B8-1599-4948-AAF5-D5BC9A40BC2A}" presName="composite4" presStyleCnt="0"/>
      <dgm:spPr/>
    </dgm:pt>
    <dgm:pt modelId="{8BEE9A45-0FDB-4BA0-800E-62AF9532B0D4}" type="pres">
      <dgm:prSet presAssocID="{F00797B8-1599-4948-AAF5-D5BC9A40BC2A}" presName="background4" presStyleLbl="node4" presStyleIdx="1" presStyleCnt="8"/>
      <dgm:spPr/>
    </dgm:pt>
    <dgm:pt modelId="{1C5B1699-D026-45A1-81E4-6DC0B036FCC9}" type="pres">
      <dgm:prSet presAssocID="{F00797B8-1599-4948-AAF5-D5BC9A40BC2A}" presName="text4" presStyleLbl="fgAcc4" presStyleIdx="1" presStyleCnt="8" custScaleX="143223" custScaleY="144780" custLinFactY="-100000" custLinFactNeighborX="38052" custLinFactNeighborY="-119914">
        <dgm:presLayoutVars>
          <dgm:chPref val="3"/>
        </dgm:presLayoutVars>
      </dgm:prSet>
      <dgm:spPr/>
      <dgm:t>
        <a:bodyPr/>
        <a:lstStyle/>
        <a:p>
          <a:endParaRPr lang="en-CA"/>
        </a:p>
      </dgm:t>
    </dgm:pt>
    <dgm:pt modelId="{66F58CDE-9939-4987-9FF5-24568A63C276}" type="pres">
      <dgm:prSet presAssocID="{F00797B8-1599-4948-AAF5-D5BC9A40BC2A}" presName="hierChild5" presStyleCnt="0"/>
      <dgm:spPr/>
    </dgm:pt>
    <dgm:pt modelId="{E39B3849-30B2-4139-9473-885DAEEA96B8}" type="pres">
      <dgm:prSet presAssocID="{D3AD7994-986E-4F98-8EEA-DF8C62B89FBE}" presName="Name17" presStyleLbl="parChTrans1D3" presStyleIdx="1" presStyleCnt="4"/>
      <dgm:spPr/>
      <dgm:t>
        <a:bodyPr/>
        <a:lstStyle/>
        <a:p>
          <a:endParaRPr lang="en-CA"/>
        </a:p>
      </dgm:t>
    </dgm:pt>
    <dgm:pt modelId="{35BC6663-53B2-4D11-AB48-5C1047108E66}" type="pres">
      <dgm:prSet presAssocID="{9BF5F471-224A-42D0-9FE9-6255A32A58F9}" presName="hierRoot3" presStyleCnt="0"/>
      <dgm:spPr/>
    </dgm:pt>
    <dgm:pt modelId="{52CC6ACF-4E5C-4EE8-972D-F5C942A7A180}" type="pres">
      <dgm:prSet presAssocID="{9BF5F471-224A-42D0-9FE9-6255A32A58F9}" presName="composite3" presStyleCnt="0"/>
      <dgm:spPr/>
    </dgm:pt>
    <dgm:pt modelId="{56541BB8-0FED-46AB-9678-5DAD4E2C36B9}" type="pres">
      <dgm:prSet presAssocID="{9BF5F471-224A-42D0-9FE9-6255A32A58F9}" presName="background3" presStyleLbl="node3" presStyleIdx="1" presStyleCnt="4"/>
      <dgm:spPr/>
    </dgm:pt>
    <dgm:pt modelId="{CE49F118-E428-4BA8-BE1B-A3EAE639FE28}" type="pres">
      <dgm:prSet presAssocID="{9BF5F471-224A-42D0-9FE9-6255A32A58F9}" presName="text3" presStyleLbl="fgAcc3" presStyleIdx="1" presStyleCnt="4" custScaleX="162359" custScaleY="141174" custLinFactX="-13184" custLinFactY="124573" custLinFactNeighborX="-100000" custLinFactNeighborY="200000">
        <dgm:presLayoutVars>
          <dgm:chPref val="3"/>
        </dgm:presLayoutVars>
      </dgm:prSet>
      <dgm:spPr/>
      <dgm:t>
        <a:bodyPr/>
        <a:lstStyle/>
        <a:p>
          <a:endParaRPr lang="en-CA"/>
        </a:p>
      </dgm:t>
    </dgm:pt>
    <dgm:pt modelId="{0A1C87E2-7B7D-4D91-B15B-7049A6E209F5}" type="pres">
      <dgm:prSet presAssocID="{9BF5F471-224A-42D0-9FE9-6255A32A58F9}" presName="hierChild4" presStyleCnt="0"/>
      <dgm:spPr/>
    </dgm:pt>
    <dgm:pt modelId="{9ECA9DA4-A893-4B95-8D6B-7A5F21402FBC}" type="pres">
      <dgm:prSet presAssocID="{D60F6442-6C74-45EE-BE4A-567401F5FEF8}" presName="Name23" presStyleLbl="parChTrans1D4" presStyleIdx="2" presStyleCnt="8"/>
      <dgm:spPr/>
      <dgm:t>
        <a:bodyPr/>
        <a:lstStyle/>
        <a:p>
          <a:endParaRPr lang="en-CA"/>
        </a:p>
      </dgm:t>
    </dgm:pt>
    <dgm:pt modelId="{BFB71737-330B-41F4-BF09-25C5A8F3BAA8}" type="pres">
      <dgm:prSet presAssocID="{BE26DA77-22CC-47F7-92BA-E043CE83F70F}" presName="hierRoot4" presStyleCnt="0"/>
      <dgm:spPr/>
    </dgm:pt>
    <dgm:pt modelId="{CAB9C165-C26C-4B4E-8648-4EFFD9CFCF55}" type="pres">
      <dgm:prSet presAssocID="{BE26DA77-22CC-47F7-92BA-E043CE83F70F}" presName="composite4" presStyleCnt="0"/>
      <dgm:spPr/>
    </dgm:pt>
    <dgm:pt modelId="{BDFC07A4-6C42-4A71-B577-FE2C4C327631}" type="pres">
      <dgm:prSet presAssocID="{BE26DA77-22CC-47F7-92BA-E043CE83F70F}" presName="background4" presStyleLbl="node4" presStyleIdx="2" presStyleCnt="8"/>
      <dgm:spPr/>
    </dgm:pt>
    <dgm:pt modelId="{010473EB-8D22-45D8-936A-96C69BA5BF80}" type="pres">
      <dgm:prSet presAssocID="{BE26DA77-22CC-47F7-92BA-E043CE83F70F}" presName="text4" presStyleLbl="fgAcc4" presStyleIdx="2" presStyleCnt="8" custScaleX="145325" custScaleY="168966" custLinFactX="-5690" custLinFactY="150380" custLinFactNeighborX="-100000" custLinFactNeighborY="200000">
        <dgm:presLayoutVars>
          <dgm:chPref val="3"/>
        </dgm:presLayoutVars>
      </dgm:prSet>
      <dgm:spPr/>
      <dgm:t>
        <a:bodyPr/>
        <a:lstStyle/>
        <a:p>
          <a:endParaRPr lang="en-CA"/>
        </a:p>
      </dgm:t>
    </dgm:pt>
    <dgm:pt modelId="{F4D44F12-B6D4-487B-9037-51F4A6F2704D}" type="pres">
      <dgm:prSet presAssocID="{BE26DA77-22CC-47F7-92BA-E043CE83F70F}" presName="hierChild5" presStyleCnt="0"/>
      <dgm:spPr/>
    </dgm:pt>
    <dgm:pt modelId="{B7127A2F-EB9E-4DEB-9F8D-1F9630316793}" type="pres">
      <dgm:prSet presAssocID="{B999CC57-EE78-4494-802F-E8D789C85D49}" presName="Name23" presStyleLbl="parChTrans1D4" presStyleIdx="3" presStyleCnt="8"/>
      <dgm:spPr/>
      <dgm:t>
        <a:bodyPr/>
        <a:lstStyle/>
        <a:p>
          <a:endParaRPr lang="en-CA"/>
        </a:p>
      </dgm:t>
    </dgm:pt>
    <dgm:pt modelId="{014E4E04-2F23-4946-86BC-A72CF834A3E9}" type="pres">
      <dgm:prSet presAssocID="{1A0DDBE8-135A-4554-8A08-48538FCB8C59}" presName="hierRoot4" presStyleCnt="0"/>
      <dgm:spPr/>
    </dgm:pt>
    <dgm:pt modelId="{F0B0FD8C-B9C1-4123-9642-56AFF3062AEF}" type="pres">
      <dgm:prSet presAssocID="{1A0DDBE8-135A-4554-8A08-48538FCB8C59}" presName="composite4" presStyleCnt="0"/>
      <dgm:spPr/>
    </dgm:pt>
    <dgm:pt modelId="{5323F098-37D9-49E0-BDA1-B8AE260D62A1}" type="pres">
      <dgm:prSet presAssocID="{1A0DDBE8-135A-4554-8A08-48538FCB8C59}" presName="background4" presStyleLbl="node4" presStyleIdx="3" presStyleCnt="8"/>
      <dgm:spPr/>
    </dgm:pt>
    <dgm:pt modelId="{3890D34D-3640-4677-A468-5D466EF16F82}" type="pres">
      <dgm:prSet presAssocID="{1A0DDBE8-135A-4554-8A08-48538FCB8C59}" presName="text4" presStyleLbl="fgAcc4" presStyleIdx="3" presStyleCnt="8" custScaleX="144244" custScaleY="169864" custLinFactY="150592" custLinFactNeighborX="-99024" custLinFactNeighborY="200000">
        <dgm:presLayoutVars>
          <dgm:chPref val="3"/>
        </dgm:presLayoutVars>
      </dgm:prSet>
      <dgm:spPr/>
      <dgm:t>
        <a:bodyPr/>
        <a:lstStyle/>
        <a:p>
          <a:endParaRPr lang="en-CA"/>
        </a:p>
      </dgm:t>
    </dgm:pt>
    <dgm:pt modelId="{928D2657-0C95-4D5B-876F-7E497AB738CF}" type="pres">
      <dgm:prSet presAssocID="{1A0DDBE8-135A-4554-8A08-48538FCB8C59}" presName="hierChild5" presStyleCnt="0"/>
      <dgm:spPr/>
    </dgm:pt>
    <dgm:pt modelId="{9DF6EA0A-0378-4F4B-A944-0CD90B18B431}" type="pres">
      <dgm:prSet presAssocID="{7011BC7F-3545-43F5-BEFD-2D5DB5F06DD4}" presName="Name10" presStyleLbl="parChTrans1D2" presStyleIdx="1" presStyleCnt="2"/>
      <dgm:spPr/>
      <dgm:t>
        <a:bodyPr/>
        <a:lstStyle/>
        <a:p>
          <a:endParaRPr lang="en-CA"/>
        </a:p>
      </dgm:t>
    </dgm:pt>
    <dgm:pt modelId="{8490904E-BE4E-49F1-908A-DBB97B01B839}" type="pres">
      <dgm:prSet presAssocID="{DF56B31B-FCD3-4AF0-A280-CE32FE83C6A4}" presName="hierRoot2" presStyleCnt="0"/>
      <dgm:spPr/>
    </dgm:pt>
    <dgm:pt modelId="{FABD3072-D91D-40AE-80EB-5C54A6E2EBA6}" type="pres">
      <dgm:prSet presAssocID="{DF56B31B-FCD3-4AF0-A280-CE32FE83C6A4}" presName="composite2" presStyleCnt="0"/>
      <dgm:spPr/>
    </dgm:pt>
    <dgm:pt modelId="{C8B3567C-2630-4AE2-AD95-52A76C97EA66}" type="pres">
      <dgm:prSet presAssocID="{DF56B31B-FCD3-4AF0-A280-CE32FE83C6A4}" presName="background2" presStyleLbl="node2" presStyleIdx="1" presStyleCnt="2"/>
      <dgm:spPr/>
    </dgm:pt>
    <dgm:pt modelId="{F89ABB6C-20AB-4955-A4EC-9825BB536271}" type="pres">
      <dgm:prSet presAssocID="{DF56B31B-FCD3-4AF0-A280-CE32FE83C6A4}" presName="text2" presStyleLbl="fgAcc2" presStyleIdx="1" presStyleCnt="2" custScaleX="198288" custScaleY="166364" custLinFactY="-100000" custLinFactNeighborX="48480" custLinFactNeighborY="-150591">
        <dgm:presLayoutVars>
          <dgm:chPref val="3"/>
        </dgm:presLayoutVars>
      </dgm:prSet>
      <dgm:spPr/>
      <dgm:t>
        <a:bodyPr/>
        <a:lstStyle/>
        <a:p>
          <a:endParaRPr lang="en-CA"/>
        </a:p>
      </dgm:t>
    </dgm:pt>
    <dgm:pt modelId="{FA96AB25-C2DB-409A-AC65-61A4B9AC6B5A}" type="pres">
      <dgm:prSet presAssocID="{DF56B31B-FCD3-4AF0-A280-CE32FE83C6A4}" presName="hierChild3" presStyleCnt="0"/>
      <dgm:spPr/>
    </dgm:pt>
    <dgm:pt modelId="{7EC58F9C-1625-47AB-90A6-2EB796A1EF61}" type="pres">
      <dgm:prSet presAssocID="{EFE1194B-FEB7-4F22-9934-24EC5B2CC881}" presName="Name17" presStyleLbl="parChTrans1D3" presStyleIdx="2" presStyleCnt="4"/>
      <dgm:spPr/>
      <dgm:t>
        <a:bodyPr/>
        <a:lstStyle/>
        <a:p>
          <a:endParaRPr lang="en-CA"/>
        </a:p>
      </dgm:t>
    </dgm:pt>
    <dgm:pt modelId="{2CFBBC02-652D-473E-8A41-2D4BF28F9C81}" type="pres">
      <dgm:prSet presAssocID="{2B03923F-82F6-40EF-B3F5-EFEE46BED8D2}" presName="hierRoot3" presStyleCnt="0"/>
      <dgm:spPr/>
    </dgm:pt>
    <dgm:pt modelId="{7249AC14-7BE0-4AAC-B569-459761F1CEC0}" type="pres">
      <dgm:prSet presAssocID="{2B03923F-82F6-40EF-B3F5-EFEE46BED8D2}" presName="composite3" presStyleCnt="0"/>
      <dgm:spPr/>
    </dgm:pt>
    <dgm:pt modelId="{2C797622-BF6E-4E76-9FE8-BF9A5F761008}" type="pres">
      <dgm:prSet presAssocID="{2B03923F-82F6-40EF-B3F5-EFEE46BED8D2}" presName="background3" presStyleLbl="node3" presStyleIdx="2" presStyleCnt="4"/>
      <dgm:spPr/>
    </dgm:pt>
    <dgm:pt modelId="{EEA3E860-265C-42BF-91DE-D2D4F60AD115}" type="pres">
      <dgm:prSet presAssocID="{2B03923F-82F6-40EF-B3F5-EFEE46BED8D2}" presName="text3" presStyleLbl="fgAcc3" presStyleIdx="2" presStyleCnt="4" custScaleX="156588" custScaleY="140720" custLinFactNeighborX="-47190" custLinFactNeighborY="-59438">
        <dgm:presLayoutVars>
          <dgm:chPref val="3"/>
        </dgm:presLayoutVars>
      </dgm:prSet>
      <dgm:spPr/>
      <dgm:t>
        <a:bodyPr/>
        <a:lstStyle/>
        <a:p>
          <a:endParaRPr lang="en-CA"/>
        </a:p>
      </dgm:t>
    </dgm:pt>
    <dgm:pt modelId="{31BEE6A2-57F4-44A8-ABB5-0061139169CB}" type="pres">
      <dgm:prSet presAssocID="{2B03923F-82F6-40EF-B3F5-EFEE46BED8D2}" presName="hierChild4" presStyleCnt="0"/>
      <dgm:spPr/>
    </dgm:pt>
    <dgm:pt modelId="{3B792FCF-3AB9-4CC4-914E-F6B635738F43}" type="pres">
      <dgm:prSet presAssocID="{7B70E13D-05A4-46C2-B82A-233453A7F554}" presName="Name23" presStyleLbl="parChTrans1D4" presStyleIdx="4" presStyleCnt="8"/>
      <dgm:spPr/>
      <dgm:t>
        <a:bodyPr/>
        <a:lstStyle/>
        <a:p>
          <a:endParaRPr lang="en-CA"/>
        </a:p>
      </dgm:t>
    </dgm:pt>
    <dgm:pt modelId="{9C4193EE-5ECA-4603-9574-7B1BBBCB43D9}" type="pres">
      <dgm:prSet presAssocID="{F7C2162B-2590-4EEC-B906-9C87521F21EE}" presName="hierRoot4" presStyleCnt="0"/>
      <dgm:spPr/>
    </dgm:pt>
    <dgm:pt modelId="{579E9F36-2CB2-42FB-BED2-33C80182A56A}" type="pres">
      <dgm:prSet presAssocID="{F7C2162B-2590-4EEC-B906-9C87521F21EE}" presName="composite4" presStyleCnt="0"/>
      <dgm:spPr/>
    </dgm:pt>
    <dgm:pt modelId="{974EA489-CEA6-4F81-A754-CF9E7980FCA9}" type="pres">
      <dgm:prSet presAssocID="{F7C2162B-2590-4EEC-B906-9C87521F21EE}" presName="background4" presStyleLbl="node4" presStyleIdx="4" presStyleCnt="8"/>
      <dgm:spPr/>
    </dgm:pt>
    <dgm:pt modelId="{79458E9E-34FD-42A9-9705-D62F95BB6800}" type="pres">
      <dgm:prSet presAssocID="{F7C2162B-2590-4EEC-B906-9C87521F21EE}" presName="text4" presStyleLbl="fgAcc4" presStyleIdx="4" presStyleCnt="8" custScaleX="140932" custScaleY="154946" custLinFactNeighborX="-98043" custLinFactNeighborY="-58994">
        <dgm:presLayoutVars>
          <dgm:chPref val="3"/>
        </dgm:presLayoutVars>
      </dgm:prSet>
      <dgm:spPr/>
      <dgm:t>
        <a:bodyPr/>
        <a:lstStyle/>
        <a:p>
          <a:endParaRPr lang="en-CA"/>
        </a:p>
      </dgm:t>
    </dgm:pt>
    <dgm:pt modelId="{B6A39120-455C-4BD0-A003-EB3F1CD7E7A8}" type="pres">
      <dgm:prSet presAssocID="{F7C2162B-2590-4EEC-B906-9C87521F21EE}" presName="hierChild5" presStyleCnt="0"/>
      <dgm:spPr/>
    </dgm:pt>
    <dgm:pt modelId="{C6832D19-AC6F-4E2F-960B-0D0A8FA500CC}" type="pres">
      <dgm:prSet presAssocID="{47D34519-ADD2-451E-9A1F-D888F06AC516}" presName="Name23" presStyleLbl="parChTrans1D4" presStyleIdx="5" presStyleCnt="8"/>
      <dgm:spPr/>
      <dgm:t>
        <a:bodyPr/>
        <a:lstStyle/>
        <a:p>
          <a:endParaRPr lang="en-CA"/>
        </a:p>
      </dgm:t>
    </dgm:pt>
    <dgm:pt modelId="{8F8442A9-272D-491F-9272-10A0C38EC152}" type="pres">
      <dgm:prSet presAssocID="{227088C5-F657-4B03-BD40-EBD8855161E2}" presName="hierRoot4" presStyleCnt="0"/>
      <dgm:spPr/>
    </dgm:pt>
    <dgm:pt modelId="{A6FFC275-6442-4F7A-A884-C4157D9E3198}" type="pres">
      <dgm:prSet presAssocID="{227088C5-F657-4B03-BD40-EBD8855161E2}" presName="composite4" presStyleCnt="0"/>
      <dgm:spPr/>
    </dgm:pt>
    <dgm:pt modelId="{D8E74BA4-7AB1-499B-BE94-DB9AE8BBAD73}" type="pres">
      <dgm:prSet presAssocID="{227088C5-F657-4B03-BD40-EBD8855161E2}" presName="background4" presStyleLbl="node4" presStyleIdx="5" presStyleCnt="8"/>
      <dgm:spPr/>
    </dgm:pt>
    <dgm:pt modelId="{446DA658-23AD-41AB-A3F7-2D6D8364E451}" type="pres">
      <dgm:prSet presAssocID="{227088C5-F657-4B03-BD40-EBD8855161E2}" presName="text4" presStyleLbl="fgAcc4" presStyleIdx="5" presStyleCnt="8" custScaleX="159473" custScaleY="152435" custLinFactNeighborX="-52741" custLinFactNeighborY="-57255">
        <dgm:presLayoutVars>
          <dgm:chPref val="3"/>
        </dgm:presLayoutVars>
      </dgm:prSet>
      <dgm:spPr/>
      <dgm:t>
        <a:bodyPr/>
        <a:lstStyle/>
        <a:p>
          <a:endParaRPr lang="en-CA"/>
        </a:p>
      </dgm:t>
    </dgm:pt>
    <dgm:pt modelId="{6B25DC2E-FF9F-43A1-A64F-B1227AE36D41}" type="pres">
      <dgm:prSet presAssocID="{227088C5-F657-4B03-BD40-EBD8855161E2}" presName="hierChild5" presStyleCnt="0"/>
      <dgm:spPr/>
    </dgm:pt>
    <dgm:pt modelId="{C9B2AC63-64AB-4616-A69C-FA89136FFB95}" type="pres">
      <dgm:prSet presAssocID="{A129DC11-FA83-41BC-9EE4-43806CBBE958}" presName="Name17" presStyleLbl="parChTrans1D3" presStyleIdx="3" presStyleCnt="4"/>
      <dgm:spPr/>
      <dgm:t>
        <a:bodyPr/>
        <a:lstStyle/>
        <a:p>
          <a:endParaRPr lang="en-CA"/>
        </a:p>
      </dgm:t>
    </dgm:pt>
    <dgm:pt modelId="{C4ADBC3C-91E2-4DFC-AD72-7E831848B114}" type="pres">
      <dgm:prSet presAssocID="{AD0CEA52-374B-44F5-BC64-A0AF2A27EB29}" presName="hierRoot3" presStyleCnt="0"/>
      <dgm:spPr/>
    </dgm:pt>
    <dgm:pt modelId="{1047AD1B-F069-4370-9739-3DCB599F7139}" type="pres">
      <dgm:prSet presAssocID="{AD0CEA52-374B-44F5-BC64-A0AF2A27EB29}" presName="composite3" presStyleCnt="0"/>
      <dgm:spPr/>
    </dgm:pt>
    <dgm:pt modelId="{87356C26-495D-400C-A164-7C6583D10739}" type="pres">
      <dgm:prSet presAssocID="{AD0CEA52-374B-44F5-BC64-A0AF2A27EB29}" presName="background3" presStyleLbl="node3" presStyleIdx="3" presStyleCnt="4"/>
      <dgm:spPr/>
    </dgm:pt>
    <dgm:pt modelId="{A0323539-A3FE-49C4-8A2A-4F21D29C390F}" type="pres">
      <dgm:prSet presAssocID="{AD0CEA52-374B-44F5-BC64-A0AF2A27EB29}" presName="text3" presStyleLbl="fgAcc3" presStyleIdx="3" presStyleCnt="4" custScaleX="175401" custScaleY="148962" custLinFactX="-26708" custLinFactY="200000" custLinFactNeighborX="-100000" custLinFactNeighborY="249599">
        <dgm:presLayoutVars>
          <dgm:chPref val="3"/>
        </dgm:presLayoutVars>
      </dgm:prSet>
      <dgm:spPr/>
      <dgm:t>
        <a:bodyPr/>
        <a:lstStyle/>
        <a:p>
          <a:endParaRPr lang="en-CA"/>
        </a:p>
      </dgm:t>
    </dgm:pt>
    <dgm:pt modelId="{D77B2E87-E7FC-4D2A-9647-7BB8A8BDF65B}" type="pres">
      <dgm:prSet presAssocID="{AD0CEA52-374B-44F5-BC64-A0AF2A27EB29}" presName="hierChild4" presStyleCnt="0"/>
      <dgm:spPr/>
    </dgm:pt>
    <dgm:pt modelId="{3D859635-7F64-48EF-BFA4-7669DBAF9397}" type="pres">
      <dgm:prSet presAssocID="{FAF26C9F-2004-4962-901D-65A151CC1A13}" presName="Name23" presStyleLbl="parChTrans1D4" presStyleIdx="6" presStyleCnt="8"/>
      <dgm:spPr/>
      <dgm:t>
        <a:bodyPr/>
        <a:lstStyle/>
        <a:p>
          <a:endParaRPr lang="en-CA"/>
        </a:p>
      </dgm:t>
    </dgm:pt>
    <dgm:pt modelId="{8CA3CE9A-B8F3-4F71-A5F7-5754589EAB33}" type="pres">
      <dgm:prSet presAssocID="{8C90FFD1-6C53-40DE-8810-70D0FBA3B75E}" presName="hierRoot4" presStyleCnt="0"/>
      <dgm:spPr/>
    </dgm:pt>
    <dgm:pt modelId="{05ECF399-BC82-4773-AB5C-726A906D1AAB}" type="pres">
      <dgm:prSet presAssocID="{8C90FFD1-6C53-40DE-8810-70D0FBA3B75E}" presName="composite4" presStyleCnt="0"/>
      <dgm:spPr/>
    </dgm:pt>
    <dgm:pt modelId="{3040492F-6C15-47BB-8F7E-033FC20E6ED5}" type="pres">
      <dgm:prSet presAssocID="{8C90FFD1-6C53-40DE-8810-70D0FBA3B75E}" presName="background4" presStyleLbl="node4" presStyleIdx="6" presStyleCnt="8"/>
      <dgm:spPr/>
    </dgm:pt>
    <dgm:pt modelId="{F71F911E-90F4-4754-A940-1754E820BAE2}" type="pres">
      <dgm:prSet presAssocID="{8C90FFD1-6C53-40DE-8810-70D0FBA3B75E}" presName="text4" presStyleLbl="fgAcc4" presStyleIdx="6" presStyleCnt="8" custScaleX="151902" custScaleY="155759" custLinFactX="-100000" custLinFactY="200000" custLinFactNeighborX="-127065" custLinFactNeighborY="272779">
        <dgm:presLayoutVars>
          <dgm:chPref val="3"/>
        </dgm:presLayoutVars>
      </dgm:prSet>
      <dgm:spPr/>
      <dgm:t>
        <a:bodyPr/>
        <a:lstStyle/>
        <a:p>
          <a:endParaRPr lang="en-CA"/>
        </a:p>
      </dgm:t>
    </dgm:pt>
    <dgm:pt modelId="{033F44D1-6893-4FCA-BE5B-71A405B9B672}" type="pres">
      <dgm:prSet presAssocID="{8C90FFD1-6C53-40DE-8810-70D0FBA3B75E}" presName="hierChild5" presStyleCnt="0"/>
      <dgm:spPr/>
    </dgm:pt>
    <dgm:pt modelId="{799DA717-68F0-44BB-B31D-1BE97780C6F7}" type="pres">
      <dgm:prSet presAssocID="{E94BB47E-8D9D-498B-AEEA-4A3C8796F10B}" presName="Name23" presStyleLbl="parChTrans1D4" presStyleIdx="7" presStyleCnt="8"/>
      <dgm:spPr/>
      <dgm:t>
        <a:bodyPr/>
        <a:lstStyle/>
        <a:p>
          <a:endParaRPr lang="en-CA"/>
        </a:p>
      </dgm:t>
    </dgm:pt>
    <dgm:pt modelId="{45C121B6-555E-4BD0-9435-0145AD8529B4}" type="pres">
      <dgm:prSet presAssocID="{F41BA1AB-EED1-4812-B5A3-0291FDDA73D7}" presName="hierRoot4" presStyleCnt="0"/>
      <dgm:spPr/>
    </dgm:pt>
    <dgm:pt modelId="{D3EEA503-C765-42F8-8C4F-6C22F3B73FB4}" type="pres">
      <dgm:prSet presAssocID="{F41BA1AB-EED1-4812-B5A3-0291FDDA73D7}" presName="composite4" presStyleCnt="0"/>
      <dgm:spPr/>
    </dgm:pt>
    <dgm:pt modelId="{4CA791E2-C9B9-48BE-B8E9-1CDBE8ECE727}" type="pres">
      <dgm:prSet presAssocID="{F41BA1AB-EED1-4812-B5A3-0291FDDA73D7}" presName="background4" presStyleLbl="node4" presStyleIdx="7" presStyleCnt="8"/>
      <dgm:spPr/>
    </dgm:pt>
    <dgm:pt modelId="{12A0AD88-E537-4CD7-B517-59AA44F815E6}" type="pres">
      <dgm:prSet presAssocID="{F41BA1AB-EED1-4812-B5A3-0291FDDA73D7}" presName="text4" presStyleLbl="fgAcc4" presStyleIdx="7" presStyleCnt="8" custScaleX="144098" custScaleY="162568" custLinFactX="-21546" custLinFactY="200000" custLinFactNeighborX="-100000" custLinFactNeighborY="265970">
        <dgm:presLayoutVars>
          <dgm:chPref val="3"/>
        </dgm:presLayoutVars>
      </dgm:prSet>
      <dgm:spPr/>
      <dgm:t>
        <a:bodyPr/>
        <a:lstStyle/>
        <a:p>
          <a:endParaRPr lang="en-CA"/>
        </a:p>
      </dgm:t>
    </dgm:pt>
    <dgm:pt modelId="{EBE67B8F-012E-4852-AD18-1AB6D7981165}" type="pres">
      <dgm:prSet presAssocID="{F41BA1AB-EED1-4812-B5A3-0291FDDA73D7}" presName="hierChild5" presStyleCnt="0"/>
      <dgm:spPr/>
    </dgm:pt>
  </dgm:ptLst>
  <dgm:cxnLst>
    <dgm:cxn modelId="{7FDC28F9-ED0A-401A-A967-0604074A0C68}" type="presOf" srcId="{8C90FFD1-6C53-40DE-8810-70D0FBA3B75E}" destId="{F71F911E-90F4-4754-A940-1754E820BAE2}" srcOrd="0" destOrd="0" presId="urn:microsoft.com/office/officeart/2005/8/layout/hierarchy1"/>
    <dgm:cxn modelId="{416DBFD3-7AFE-415A-B1B3-D8878394DA87}" srcId="{2B03923F-82F6-40EF-B3F5-EFEE46BED8D2}" destId="{F7C2162B-2590-4EEC-B906-9C87521F21EE}" srcOrd="0" destOrd="0" parTransId="{7B70E13D-05A4-46C2-B82A-233453A7F554}" sibTransId="{1B77FB5E-C85F-499A-88D0-410614CAB229}"/>
    <dgm:cxn modelId="{580FCC5D-5B00-4DE2-93E7-3ACFA0AC6BB3}" type="presOf" srcId="{1A14454C-0556-4130-A62D-577C2E69C938}" destId="{8F5C8AC1-0C21-4281-8EF0-8BA8DEC52629}" srcOrd="0" destOrd="0" presId="urn:microsoft.com/office/officeart/2005/8/layout/hierarchy1"/>
    <dgm:cxn modelId="{7B0BD1E6-1F0B-4F16-B5DF-DF1965E3E399}" type="presOf" srcId="{10CA9A09-68BD-47C1-8CCA-ACB7A40F7649}" destId="{CC66179E-DD26-4000-918C-924F9C149A3C}" srcOrd="0" destOrd="0" presId="urn:microsoft.com/office/officeart/2005/8/layout/hierarchy1"/>
    <dgm:cxn modelId="{A8964E1D-31FE-480C-A80E-F372198921E6}" type="presOf" srcId="{88A5CF19-8558-4236-BFA3-AB6E9E4E5257}" destId="{CA0A1A71-53A8-45C6-B296-8D9408A2E925}" srcOrd="0" destOrd="0" presId="urn:microsoft.com/office/officeart/2005/8/layout/hierarchy1"/>
    <dgm:cxn modelId="{047407A5-EBD8-4871-AEA8-A33A655D2C51}" type="presOf" srcId="{111ADA16-6399-446A-956A-95DD438F88AD}" destId="{C90009DB-6148-4F7A-8C48-CC70133D1A88}" srcOrd="0" destOrd="0" presId="urn:microsoft.com/office/officeart/2005/8/layout/hierarchy1"/>
    <dgm:cxn modelId="{F831C2FA-D8F1-4484-8BCB-27088E7ED9EC}" srcId="{10CA9A09-68BD-47C1-8CCA-ACB7A40F7649}" destId="{88A5CF19-8558-4236-BFA3-AB6E9E4E5257}" srcOrd="0" destOrd="0" parTransId="{054FB72E-D81A-4ED4-AD68-7288E93D2C9E}" sibTransId="{7413B2AD-F04A-4A8D-9807-63A0AB40D818}"/>
    <dgm:cxn modelId="{36426465-F239-405A-8192-F15918C204A0}" type="presOf" srcId="{F7C2162B-2590-4EEC-B906-9C87521F21EE}" destId="{79458E9E-34FD-42A9-9705-D62F95BB6800}" srcOrd="0" destOrd="0" presId="urn:microsoft.com/office/officeart/2005/8/layout/hierarchy1"/>
    <dgm:cxn modelId="{14947181-A541-4C9D-B79B-EBB46489FA84}" srcId="{90950D01-19E4-4450-BB26-7CE85B419B2A}" destId="{111ADA16-6399-446A-956A-95DD438F88AD}" srcOrd="0" destOrd="0" parTransId="{A65C56A8-27C8-4ABD-A4D0-58614C0BD257}" sibTransId="{063BFF79-9D32-4DCE-B195-7A47DE20B9DB}"/>
    <dgm:cxn modelId="{74D71414-BDF1-4F8C-AB6C-1C99ECB73E64}" type="presOf" srcId="{2B03923F-82F6-40EF-B3F5-EFEE46BED8D2}" destId="{EEA3E860-265C-42BF-91DE-D2D4F60AD115}" srcOrd="0" destOrd="0" presId="urn:microsoft.com/office/officeart/2005/8/layout/hierarchy1"/>
    <dgm:cxn modelId="{08059E18-6F42-4BD5-9998-10AD02CA6B87}" srcId="{DF56B31B-FCD3-4AF0-A280-CE32FE83C6A4}" destId="{2B03923F-82F6-40EF-B3F5-EFEE46BED8D2}" srcOrd="0" destOrd="0" parTransId="{EFE1194B-FEB7-4F22-9934-24EC5B2CC881}" sibTransId="{23719CDC-DCF4-4F0F-91C6-6F392AD88DD9}"/>
    <dgm:cxn modelId="{D6F5B5E7-8A9F-4CB6-931F-AAD69CB9B402}" type="presOf" srcId="{FAF26C9F-2004-4962-901D-65A151CC1A13}" destId="{3D859635-7F64-48EF-BFA4-7669DBAF9397}" srcOrd="0" destOrd="0" presId="urn:microsoft.com/office/officeart/2005/8/layout/hierarchy1"/>
    <dgm:cxn modelId="{042EF151-6F13-41DF-976C-2C5F21AEE4E6}" type="presOf" srcId="{054FB72E-D81A-4ED4-AD68-7288E93D2C9E}" destId="{D1269146-DA18-4872-AB96-67DF04C3A374}" srcOrd="0" destOrd="0" presId="urn:microsoft.com/office/officeart/2005/8/layout/hierarchy1"/>
    <dgm:cxn modelId="{D8906DB5-7FB9-4A9F-BE03-97C129CF3507}" type="presOf" srcId="{7011BC7F-3545-43F5-BEFD-2D5DB5F06DD4}" destId="{9DF6EA0A-0378-4F4B-A944-0CD90B18B431}" srcOrd="0" destOrd="0" presId="urn:microsoft.com/office/officeart/2005/8/layout/hierarchy1"/>
    <dgm:cxn modelId="{FFE866FB-5204-45EE-8229-D49CF4AE1FA0}" srcId="{9BF5F471-224A-42D0-9FE9-6255A32A58F9}" destId="{BE26DA77-22CC-47F7-92BA-E043CE83F70F}" srcOrd="0" destOrd="0" parTransId="{D60F6442-6C74-45EE-BE4A-567401F5FEF8}" sibTransId="{16CC0F08-F97C-4ED6-B35B-C5A5396804CD}"/>
    <dgm:cxn modelId="{ADC6A958-29CC-49A6-A958-2E76BF761825}" type="presOf" srcId="{7B70E13D-05A4-46C2-B82A-233453A7F554}" destId="{3B792FCF-3AB9-4CC4-914E-F6B635738F43}" srcOrd="0" destOrd="0" presId="urn:microsoft.com/office/officeart/2005/8/layout/hierarchy1"/>
    <dgm:cxn modelId="{F54D8CBA-1FCF-419D-B05E-D0120F35320A}" type="presOf" srcId="{C51C0482-C7C9-4233-B786-9CAC6CC6C6DA}" destId="{75214BAC-3350-478D-B10B-32AFE73C781A}" srcOrd="0" destOrd="0" presId="urn:microsoft.com/office/officeart/2005/8/layout/hierarchy1"/>
    <dgm:cxn modelId="{582F0EF3-3F5E-4E79-91A8-85D36D612792}" type="presOf" srcId="{B999CC57-EE78-4494-802F-E8D789C85D49}" destId="{B7127A2F-EB9E-4DEB-9F8D-1F9630316793}" srcOrd="0" destOrd="0" presId="urn:microsoft.com/office/officeart/2005/8/layout/hierarchy1"/>
    <dgm:cxn modelId="{1F330C22-D3FF-4887-AAA1-92EBC6850721}" srcId="{AD0CEA52-374B-44F5-BC64-A0AF2A27EB29}" destId="{F41BA1AB-EED1-4812-B5A3-0291FDDA73D7}" srcOrd="1" destOrd="0" parTransId="{E94BB47E-8D9D-498B-AEEA-4A3C8796F10B}" sibTransId="{B16BE7DB-49CD-46F8-8FB7-8972FCCDBEB8}"/>
    <dgm:cxn modelId="{20853C3A-1A91-4EAE-9868-C0ED47264A65}" srcId="{2B03923F-82F6-40EF-B3F5-EFEE46BED8D2}" destId="{227088C5-F657-4B03-BD40-EBD8855161E2}" srcOrd="1" destOrd="0" parTransId="{47D34519-ADD2-451E-9A1F-D888F06AC516}" sibTransId="{A6A325C8-DDAF-4072-9F53-5DADCDA2EDFA}"/>
    <dgm:cxn modelId="{3DB05DE8-4C39-4AB3-ABD0-B5CADCBAC828}" type="presOf" srcId="{86E3A950-2CA5-4D4F-B7C8-925065697B9B}" destId="{F12DF644-5382-45E7-8982-FD948BB02D63}" srcOrd="0" destOrd="0" presId="urn:microsoft.com/office/officeart/2005/8/layout/hierarchy1"/>
    <dgm:cxn modelId="{1FC0220D-EE45-494D-8E7F-18629BF0C992}" srcId="{AD0CEA52-374B-44F5-BC64-A0AF2A27EB29}" destId="{8C90FFD1-6C53-40DE-8810-70D0FBA3B75E}" srcOrd="0" destOrd="0" parTransId="{FAF26C9F-2004-4962-901D-65A151CC1A13}" sibTransId="{77BA34CF-B199-4F6E-8E0A-C5563DDD30D0}"/>
    <dgm:cxn modelId="{CD4C0DBC-A3CF-4C1C-BD10-F012F1C31BD7}" type="presOf" srcId="{EFE1194B-FEB7-4F22-9934-24EC5B2CC881}" destId="{7EC58F9C-1625-47AB-90A6-2EB796A1EF61}" srcOrd="0" destOrd="0" presId="urn:microsoft.com/office/officeart/2005/8/layout/hierarchy1"/>
    <dgm:cxn modelId="{2C8AA5F9-526E-48B8-9BB6-D9F04E48E84E}" type="presOf" srcId="{F41BA1AB-EED1-4812-B5A3-0291FDDA73D7}" destId="{12A0AD88-E537-4CD7-B517-59AA44F815E6}" srcOrd="0" destOrd="0" presId="urn:microsoft.com/office/officeart/2005/8/layout/hierarchy1"/>
    <dgm:cxn modelId="{7B2AF79D-E766-4B5C-A7C6-316482364443}" srcId="{DF56B31B-FCD3-4AF0-A280-CE32FE83C6A4}" destId="{AD0CEA52-374B-44F5-BC64-A0AF2A27EB29}" srcOrd="1" destOrd="0" parTransId="{A129DC11-FA83-41BC-9EE4-43806CBBE958}" sibTransId="{72C757B0-CDA6-4C48-A345-51AC9AD3DBD9}"/>
    <dgm:cxn modelId="{F7C65BA3-27B0-4999-B26D-3249EA5F6CCD}" type="presOf" srcId="{A129DC11-FA83-41BC-9EE4-43806CBBE958}" destId="{C9B2AC63-64AB-4616-A69C-FA89136FFB95}" srcOrd="0" destOrd="0" presId="urn:microsoft.com/office/officeart/2005/8/layout/hierarchy1"/>
    <dgm:cxn modelId="{28454920-32B6-4FF6-A0CA-7EEB7822FBBF}" type="presOf" srcId="{BE26DA77-22CC-47F7-92BA-E043CE83F70F}" destId="{010473EB-8D22-45D8-936A-96C69BA5BF80}" srcOrd="0" destOrd="0" presId="urn:microsoft.com/office/officeart/2005/8/layout/hierarchy1"/>
    <dgm:cxn modelId="{BD626B04-ED3D-4D9C-BEED-1E9EDB0E0AF2}" type="presOf" srcId="{D3AD7994-986E-4F98-8EEA-DF8C62B89FBE}" destId="{E39B3849-30B2-4139-9473-885DAEEA96B8}" srcOrd="0" destOrd="0" presId="urn:microsoft.com/office/officeart/2005/8/layout/hierarchy1"/>
    <dgm:cxn modelId="{08F1BB23-3C75-41E3-96F8-F2FFDB65B680}" srcId="{10CA9A09-68BD-47C1-8CCA-ACB7A40F7649}" destId="{F00797B8-1599-4948-AAF5-D5BC9A40BC2A}" srcOrd="1" destOrd="0" parTransId="{D28DD035-7640-4450-8B08-2EF268A70A6E}" sibTransId="{EB9614A2-EB68-42C3-82D1-13BC95AE2770}"/>
    <dgm:cxn modelId="{62C00BA8-9894-4347-ADFB-6B00343D8EE5}" type="presOf" srcId="{F00797B8-1599-4948-AAF5-D5BC9A40BC2A}" destId="{1C5B1699-D026-45A1-81E4-6DC0B036FCC9}" srcOrd="0" destOrd="0" presId="urn:microsoft.com/office/officeart/2005/8/layout/hierarchy1"/>
    <dgm:cxn modelId="{A34B9498-ED88-465C-8278-AC269BD7FE84}" type="presOf" srcId="{AD0CEA52-374B-44F5-BC64-A0AF2A27EB29}" destId="{A0323539-A3FE-49C4-8A2A-4F21D29C390F}" srcOrd="0" destOrd="0" presId="urn:microsoft.com/office/officeart/2005/8/layout/hierarchy1"/>
    <dgm:cxn modelId="{2E46C7CB-2322-42FA-A000-D765506EB5D2}" type="presOf" srcId="{E94BB47E-8D9D-498B-AEEA-4A3C8796F10B}" destId="{799DA717-68F0-44BB-B31D-1BE97780C6F7}" srcOrd="0" destOrd="0" presId="urn:microsoft.com/office/officeart/2005/8/layout/hierarchy1"/>
    <dgm:cxn modelId="{F1B1B8B2-5CA8-4762-91E1-84748775FC2F}" type="presOf" srcId="{227088C5-F657-4B03-BD40-EBD8855161E2}" destId="{446DA658-23AD-41AB-A3F7-2D6D8364E451}" srcOrd="0" destOrd="0" presId="urn:microsoft.com/office/officeart/2005/8/layout/hierarchy1"/>
    <dgm:cxn modelId="{85709429-A401-406B-85EA-98F23BBD3C66}" type="presOf" srcId="{DF56B31B-FCD3-4AF0-A280-CE32FE83C6A4}" destId="{F89ABB6C-20AB-4955-A4EC-9825BB536271}" srcOrd="0" destOrd="0" presId="urn:microsoft.com/office/officeart/2005/8/layout/hierarchy1"/>
    <dgm:cxn modelId="{07DA0005-5076-498F-A545-2DA30FAC8B05}" type="presOf" srcId="{47D34519-ADD2-451E-9A1F-D888F06AC516}" destId="{C6832D19-AC6F-4E2F-960B-0D0A8FA500CC}" srcOrd="0" destOrd="0" presId="urn:microsoft.com/office/officeart/2005/8/layout/hierarchy1"/>
    <dgm:cxn modelId="{8469189A-2121-4C7F-A2DC-FD6CC70F0803}" srcId="{86E3A950-2CA5-4D4F-B7C8-925065697B9B}" destId="{9BF5F471-224A-42D0-9FE9-6255A32A58F9}" srcOrd="1" destOrd="0" parTransId="{D3AD7994-986E-4F98-8EEA-DF8C62B89FBE}" sibTransId="{5CB78129-B479-49C4-B9B2-7CDAE2E60D09}"/>
    <dgm:cxn modelId="{1C13C4B4-32B0-4B7A-9171-7C369FDB70E6}" srcId="{111ADA16-6399-446A-956A-95DD438F88AD}" destId="{86E3A950-2CA5-4D4F-B7C8-925065697B9B}" srcOrd="0" destOrd="0" parTransId="{1A14454C-0556-4130-A62D-577C2E69C938}" sibTransId="{D7AC9C4C-2AE7-4B01-B329-24A2B3FF63CC}"/>
    <dgm:cxn modelId="{38C217BB-D7C8-44EC-A93A-EBC98CAF58C2}" type="presOf" srcId="{1A0DDBE8-135A-4554-8A08-48538FCB8C59}" destId="{3890D34D-3640-4677-A468-5D466EF16F82}" srcOrd="0" destOrd="0" presId="urn:microsoft.com/office/officeart/2005/8/layout/hierarchy1"/>
    <dgm:cxn modelId="{9862DAD7-6742-408E-A72D-1A8298D1F5D2}" srcId="{111ADA16-6399-446A-956A-95DD438F88AD}" destId="{DF56B31B-FCD3-4AF0-A280-CE32FE83C6A4}" srcOrd="1" destOrd="0" parTransId="{7011BC7F-3545-43F5-BEFD-2D5DB5F06DD4}" sibTransId="{EC90C62F-14EA-4ED4-9541-5C90575F6918}"/>
    <dgm:cxn modelId="{14AD8DF0-8EA4-4F6A-88E4-45F2B4D8B161}" srcId="{9BF5F471-224A-42D0-9FE9-6255A32A58F9}" destId="{1A0DDBE8-135A-4554-8A08-48538FCB8C59}" srcOrd="1" destOrd="0" parTransId="{B999CC57-EE78-4494-802F-E8D789C85D49}" sibTransId="{9AFF66BC-8DDD-4D5D-93A4-ECC9E2F6E44B}"/>
    <dgm:cxn modelId="{5DD952E4-94B1-4682-AB6B-D2F9FDB4DB49}" type="presOf" srcId="{D60F6442-6C74-45EE-BE4A-567401F5FEF8}" destId="{9ECA9DA4-A893-4B95-8D6B-7A5F21402FBC}" srcOrd="0" destOrd="0" presId="urn:microsoft.com/office/officeart/2005/8/layout/hierarchy1"/>
    <dgm:cxn modelId="{DEC83CFC-D5CE-487C-AD17-877F98D5658C}" type="presOf" srcId="{9BF5F471-224A-42D0-9FE9-6255A32A58F9}" destId="{CE49F118-E428-4BA8-BE1B-A3EAE639FE28}" srcOrd="0" destOrd="0" presId="urn:microsoft.com/office/officeart/2005/8/layout/hierarchy1"/>
    <dgm:cxn modelId="{B6636062-7F7D-4311-91E5-0BE0B18D7967}" srcId="{86E3A950-2CA5-4D4F-B7C8-925065697B9B}" destId="{10CA9A09-68BD-47C1-8CCA-ACB7A40F7649}" srcOrd="0" destOrd="0" parTransId="{C51C0482-C7C9-4233-B786-9CAC6CC6C6DA}" sibTransId="{D5849CF4-4BD6-4633-A953-36A4B8DBC54E}"/>
    <dgm:cxn modelId="{96F3D043-9238-4AE5-9239-D7F3CB8624A4}" type="presOf" srcId="{D28DD035-7640-4450-8B08-2EF268A70A6E}" destId="{8F58EB9D-9D0B-4565-96D7-30962B000163}" srcOrd="0" destOrd="0" presId="urn:microsoft.com/office/officeart/2005/8/layout/hierarchy1"/>
    <dgm:cxn modelId="{1E33FB9A-5C84-47D7-B5A1-216E4A84B1AC}" type="presOf" srcId="{90950D01-19E4-4450-BB26-7CE85B419B2A}" destId="{577F9ABE-58C0-4142-8922-806296F1174E}" srcOrd="0" destOrd="0" presId="urn:microsoft.com/office/officeart/2005/8/layout/hierarchy1"/>
    <dgm:cxn modelId="{EEE90778-5A76-476E-84DD-5BEA70033A55}" type="presParOf" srcId="{577F9ABE-58C0-4142-8922-806296F1174E}" destId="{5A13B23B-864B-4190-9833-71D06D888E6C}" srcOrd="0" destOrd="0" presId="urn:microsoft.com/office/officeart/2005/8/layout/hierarchy1"/>
    <dgm:cxn modelId="{4A191759-5F81-4131-8107-CEF0072827F7}" type="presParOf" srcId="{5A13B23B-864B-4190-9833-71D06D888E6C}" destId="{F56D2C74-72E4-4B2E-9D1A-918E4D5B247A}" srcOrd="0" destOrd="0" presId="urn:microsoft.com/office/officeart/2005/8/layout/hierarchy1"/>
    <dgm:cxn modelId="{75CCCB7B-055F-4274-A4D6-41F0E19EFEA5}" type="presParOf" srcId="{F56D2C74-72E4-4B2E-9D1A-918E4D5B247A}" destId="{513351ED-AC21-4EB8-90A4-EB1845C39EA5}" srcOrd="0" destOrd="0" presId="urn:microsoft.com/office/officeart/2005/8/layout/hierarchy1"/>
    <dgm:cxn modelId="{26C6DDA8-21E4-4043-AF90-77A5DE92EF95}" type="presParOf" srcId="{F56D2C74-72E4-4B2E-9D1A-918E4D5B247A}" destId="{C90009DB-6148-4F7A-8C48-CC70133D1A88}" srcOrd="1" destOrd="0" presId="urn:microsoft.com/office/officeart/2005/8/layout/hierarchy1"/>
    <dgm:cxn modelId="{05DCEEEB-F1BD-4FC5-9CF8-FA1FACAD456E}" type="presParOf" srcId="{5A13B23B-864B-4190-9833-71D06D888E6C}" destId="{C356E7CB-CA3A-437C-BC2B-7A0433C65E25}" srcOrd="1" destOrd="0" presId="urn:microsoft.com/office/officeart/2005/8/layout/hierarchy1"/>
    <dgm:cxn modelId="{EE5F6870-3AA7-4BFE-86A8-ECF80F47E089}" type="presParOf" srcId="{C356E7CB-CA3A-437C-BC2B-7A0433C65E25}" destId="{8F5C8AC1-0C21-4281-8EF0-8BA8DEC52629}" srcOrd="0" destOrd="0" presId="urn:microsoft.com/office/officeart/2005/8/layout/hierarchy1"/>
    <dgm:cxn modelId="{7FBD6041-3868-41B8-B002-331D155F901E}" type="presParOf" srcId="{C356E7CB-CA3A-437C-BC2B-7A0433C65E25}" destId="{493CA06D-50F8-412D-83B3-1A1DB23C5589}" srcOrd="1" destOrd="0" presId="urn:microsoft.com/office/officeart/2005/8/layout/hierarchy1"/>
    <dgm:cxn modelId="{0AE98209-8667-4188-9455-65569CEE079B}" type="presParOf" srcId="{493CA06D-50F8-412D-83B3-1A1DB23C5589}" destId="{E9EC2070-84DD-4CDF-B833-C66D85CF220B}" srcOrd="0" destOrd="0" presId="urn:microsoft.com/office/officeart/2005/8/layout/hierarchy1"/>
    <dgm:cxn modelId="{8B1AFA61-2D22-4A07-90A7-FF1D53AA33D9}" type="presParOf" srcId="{E9EC2070-84DD-4CDF-B833-C66D85CF220B}" destId="{192C74FD-1925-4693-8E3B-22C514655DE2}" srcOrd="0" destOrd="0" presId="urn:microsoft.com/office/officeart/2005/8/layout/hierarchy1"/>
    <dgm:cxn modelId="{DBB71597-9F48-4DBB-B4D6-8E554973EF20}" type="presParOf" srcId="{E9EC2070-84DD-4CDF-B833-C66D85CF220B}" destId="{F12DF644-5382-45E7-8982-FD948BB02D63}" srcOrd="1" destOrd="0" presId="urn:microsoft.com/office/officeart/2005/8/layout/hierarchy1"/>
    <dgm:cxn modelId="{64CBC37F-97A3-477E-8DAA-09B1097EC929}" type="presParOf" srcId="{493CA06D-50F8-412D-83B3-1A1DB23C5589}" destId="{6274194E-8CF3-48F9-9E93-E209DE37837A}" srcOrd="1" destOrd="0" presId="urn:microsoft.com/office/officeart/2005/8/layout/hierarchy1"/>
    <dgm:cxn modelId="{8AFAC296-834A-4261-84D9-B43902914012}" type="presParOf" srcId="{6274194E-8CF3-48F9-9E93-E209DE37837A}" destId="{75214BAC-3350-478D-B10B-32AFE73C781A}" srcOrd="0" destOrd="0" presId="urn:microsoft.com/office/officeart/2005/8/layout/hierarchy1"/>
    <dgm:cxn modelId="{0D1CD53D-B9A5-409F-9B28-C9E791BEC097}" type="presParOf" srcId="{6274194E-8CF3-48F9-9E93-E209DE37837A}" destId="{E6D6DE8A-1274-4A35-BF49-412B6B82E5FC}" srcOrd="1" destOrd="0" presId="urn:microsoft.com/office/officeart/2005/8/layout/hierarchy1"/>
    <dgm:cxn modelId="{847AC14C-C797-4908-BE62-F9ADBAD02D32}" type="presParOf" srcId="{E6D6DE8A-1274-4A35-BF49-412B6B82E5FC}" destId="{0F458242-C6B2-41EC-9717-EF9AF5FCB2AF}" srcOrd="0" destOrd="0" presId="urn:microsoft.com/office/officeart/2005/8/layout/hierarchy1"/>
    <dgm:cxn modelId="{1083564C-C0AE-4012-B8DB-B2758D451609}" type="presParOf" srcId="{0F458242-C6B2-41EC-9717-EF9AF5FCB2AF}" destId="{725E26AE-D53F-4F0F-9C75-DAAFB5B77ECB}" srcOrd="0" destOrd="0" presId="urn:microsoft.com/office/officeart/2005/8/layout/hierarchy1"/>
    <dgm:cxn modelId="{1767146F-3FCC-404E-8C1F-8B73FF5504B1}" type="presParOf" srcId="{0F458242-C6B2-41EC-9717-EF9AF5FCB2AF}" destId="{CC66179E-DD26-4000-918C-924F9C149A3C}" srcOrd="1" destOrd="0" presId="urn:microsoft.com/office/officeart/2005/8/layout/hierarchy1"/>
    <dgm:cxn modelId="{A1A3AE9D-ED8E-4905-866D-1448955F6792}" type="presParOf" srcId="{E6D6DE8A-1274-4A35-BF49-412B6B82E5FC}" destId="{5AA0EFAF-7A62-417D-B2CE-3AA9FB67E7E5}" srcOrd="1" destOrd="0" presId="urn:microsoft.com/office/officeart/2005/8/layout/hierarchy1"/>
    <dgm:cxn modelId="{E786FD8C-A92B-4C12-A0F3-C0F4A67AF6B6}" type="presParOf" srcId="{5AA0EFAF-7A62-417D-B2CE-3AA9FB67E7E5}" destId="{D1269146-DA18-4872-AB96-67DF04C3A374}" srcOrd="0" destOrd="0" presId="urn:microsoft.com/office/officeart/2005/8/layout/hierarchy1"/>
    <dgm:cxn modelId="{389E17D6-95CE-4CA8-A781-705E1C38B4AE}" type="presParOf" srcId="{5AA0EFAF-7A62-417D-B2CE-3AA9FB67E7E5}" destId="{9E81D011-ECDB-446E-8693-E40C1317D529}" srcOrd="1" destOrd="0" presId="urn:microsoft.com/office/officeart/2005/8/layout/hierarchy1"/>
    <dgm:cxn modelId="{19F57708-FAF9-43EB-89EB-D2CD8C71B17D}" type="presParOf" srcId="{9E81D011-ECDB-446E-8693-E40C1317D529}" destId="{827B7DA0-D9E9-432E-A0CE-F44E34705B42}" srcOrd="0" destOrd="0" presId="urn:microsoft.com/office/officeart/2005/8/layout/hierarchy1"/>
    <dgm:cxn modelId="{BF8C529D-1125-4182-9653-8DA381142E2A}" type="presParOf" srcId="{827B7DA0-D9E9-432E-A0CE-F44E34705B42}" destId="{9626D8FE-1C1F-48FD-9CB5-C4BC89915DDC}" srcOrd="0" destOrd="0" presId="urn:microsoft.com/office/officeart/2005/8/layout/hierarchy1"/>
    <dgm:cxn modelId="{8EFEA802-8715-41AB-AB14-02217F2141B2}" type="presParOf" srcId="{827B7DA0-D9E9-432E-A0CE-F44E34705B42}" destId="{CA0A1A71-53A8-45C6-B296-8D9408A2E925}" srcOrd="1" destOrd="0" presId="urn:microsoft.com/office/officeart/2005/8/layout/hierarchy1"/>
    <dgm:cxn modelId="{1614D671-6DA9-4586-8F92-20E75FB9EBEE}" type="presParOf" srcId="{9E81D011-ECDB-446E-8693-E40C1317D529}" destId="{AF829C6D-5BA1-415E-8EB9-62668E16E29D}" srcOrd="1" destOrd="0" presId="urn:microsoft.com/office/officeart/2005/8/layout/hierarchy1"/>
    <dgm:cxn modelId="{81191649-00C2-487E-9D1F-50D743DFC666}" type="presParOf" srcId="{5AA0EFAF-7A62-417D-B2CE-3AA9FB67E7E5}" destId="{8F58EB9D-9D0B-4565-96D7-30962B000163}" srcOrd="2" destOrd="0" presId="urn:microsoft.com/office/officeart/2005/8/layout/hierarchy1"/>
    <dgm:cxn modelId="{F8E69FB2-3F08-461D-8B99-9C86713C6799}" type="presParOf" srcId="{5AA0EFAF-7A62-417D-B2CE-3AA9FB67E7E5}" destId="{8A94163C-B308-433E-A4E7-4E681FF3C1A8}" srcOrd="3" destOrd="0" presId="urn:microsoft.com/office/officeart/2005/8/layout/hierarchy1"/>
    <dgm:cxn modelId="{EE011BFC-A83B-474F-B309-8C90130DB6F0}" type="presParOf" srcId="{8A94163C-B308-433E-A4E7-4E681FF3C1A8}" destId="{2E6CA17C-28AE-4F53-BA10-71C06F455834}" srcOrd="0" destOrd="0" presId="urn:microsoft.com/office/officeart/2005/8/layout/hierarchy1"/>
    <dgm:cxn modelId="{08C69515-B4DE-41CD-90A1-6508359A4965}" type="presParOf" srcId="{2E6CA17C-28AE-4F53-BA10-71C06F455834}" destId="{8BEE9A45-0FDB-4BA0-800E-62AF9532B0D4}" srcOrd="0" destOrd="0" presId="urn:microsoft.com/office/officeart/2005/8/layout/hierarchy1"/>
    <dgm:cxn modelId="{06F92FC1-81B6-4E08-B124-90CC6B217331}" type="presParOf" srcId="{2E6CA17C-28AE-4F53-BA10-71C06F455834}" destId="{1C5B1699-D026-45A1-81E4-6DC0B036FCC9}" srcOrd="1" destOrd="0" presId="urn:microsoft.com/office/officeart/2005/8/layout/hierarchy1"/>
    <dgm:cxn modelId="{A93490F6-0B8C-4F61-B645-DF32F71E17AD}" type="presParOf" srcId="{8A94163C-B308-433E-A4E7-4E681FF3C1A8}" destId="{66F58CDE-9939-4987-9FF5-24568A63C276}" srcOrd="1" destOrd="0" presId="urn:microsoft.com/office/officeart/2005/8/layout/hierarchy1"/>
    <dgm:cxn modelId="{A26FE667-26C9-4C29-82F5-66D932B3B665}" type="presParOf" srcId="{6274194E-8CF3-48F9-9E93-E209DE37837A}" destId="{E39B3849-30B2-4139-9473-885DAEEA96B8}" srcOrd="2" destOrd="0" presId="urn:microsoft.com/office/officeart/2005/8/layout/hierarchy1"/>
    <dgm:cxn modelId="{35F16F65-A954-478C-8A87-4804626EB4B7}" type="presParOf" srcId="{6274194E-8CF3-48F9-9E93-E209DE37837A}" destId="{35BC6663-53B2-4D11-AB48-5C1047108E66}" srcOrd="3" destOrd="0" presId="urn:microsoft.com/office/officeart/2005/8/layout/hierarchy1"/>
    <dgm:cxn modelId="{4C7D9965-11A5-4D85-9DDC-465BCD31D666}" type="presParOf" srcId="{35BC6663-53B2-4D11-AB48-5C1047108E66}" destId="{52CC6ACF-4E5C-4EE8-972D-F5C942A7A180}" srcOrd="0" destOrd="0" presId="urn:microsoft.com/office/officeart/2005/8/layout/hierarchy1"/>
    <dgm:cxn modelId="{85106E3D-F154-4CA9-95AD-BB2BE8FE9812}" type="presParOf" srcId="{52CC6ACF-4E5C-4EE8-972D-F5C942A7A180}" destId="{56541BB8-0FED-46AB-9678-5DAD4E2C36B9}" srcOrd="0" destOrd="0" presId="urn:microsoft.com/office/officeart/2005/8/layout/hierarchy1"/>
    <dgm:cxn modelId="{8B030724-ECF4-49AB-9FB5-B58C5A81CE7D}" type="presParOf" srcId="{52CC6ACF-4E5C-4EE8-972D-F5C942A7A180}" destId="{CE49F118-E428-4BA8-BE1B-A3EAE639FE28}" srcOrd="1" destOrd="0" presId="urn:microsoft.com/office/officeart/2005/8/layout/hierarchy1"/>
    <dgm:cxn modelId="{37E22685-7B22-4D04-B9A0-AAE58683D002}" type="presParOf" srcId="{35BC6663-53B2-4D11-AB48-5C1047108E66}" destId="{0A1C87E2-7B7D-4D91-B15B-7049A6E209F5}" srcOrd="1" destOrd="0" presId="urn:microsoft.com/office/officeart/2005/8/layout/hierarchy1"/>
    <dgm:cxn modelId="{E036D2C5-8A4A-43DA-92E0-5BE491224B2E}" type="presParOf" srcId="{0A1C87E2-7B7D-4D91-B15B-7049A6E209F5}" destId="{9ECA9DA4-A893-4B95-8D6B-7A5F21402FBC}" srcOrd="0" destOrd="0" presId="urn:microsoft.com/office/officeart/2005/8/layout/hierarchy1"/>
    <dgm:cxn modelId="{1E0B0D37-FD80-4EFB-99EC-FD7ADC696D2B}" type="presParOf" srcId="{0A1C87E2-7B7D-4D91-B15B-7049A6E209F5}" destId="{BFB71737-330B-41F4-BF09-25C5A8F3BAA8}" srcOrd="1" destOrd="0" presId="urn:microsoft.com/office/officeart/2005/8/layout/hierarchy1"/>
    <dgm:cxn modelId="{60103BC2-27C6-456F-AD1C-DBFC6219D08D}" type="presParOf" srcId="{BFB71737-330B-41F4-BF09-25C5A8F3BAA8}" destId="{CAB9C165-C26C-4B4E-8648-4EFFD9CFCF55}" srcOrd="0" destOrd="0" presId="urn:microsoft.com/office/officeart/2005/8/layout/hierarchy1"/>
    <dgm:cxn modelId="{2788E044-3386-44D4-A1E3-79B7EA51AB89}" type="presParOf" srcId="{CAB9C165-C26C-4B4E-8648-4EFFD9CFCF55}" destId="{BDFC07A4-6C42-4A71-B577-FE2C4C327631}" srcOrd="0" destOrd="0" presId="urn:microsoft.com/office/officeart/2005/8/layout/hierarchy1"/>
    <dgm:cxn modelId="{E9F0D400-E52F-4B9D-8BB3-F7FD87317CAE}" type="presParOf" srcId="{CAB9C165-C26C-4B4E-8648-4EFFD9CFCF55}" destId="{010473EB-8D22-45D8-936A-96C69BA5BF80}" srcOrd="1" destOrd="0" presId="urn:microsoft.com/office/officeart/2005/8/layout/hierarchy1"/>
    <dgm:cxn modelId="{11284746-A97A-4C66-851F-C76F893C07C4}" type="presParOf" srcId="{BFB71737-330B-41F4-BF09-25C5A8F3BAA8}" destId="{F4D44F12-B6D4-487B-9037-51F4A6F2704D}" srcOrd="1" destOrd="0" presId="urn:microsoft.com/office/officeart/2005/8/layout/hierarchy1"/>
    <dgm:cxn modelId="{B588CD63-74F5-44FC-92D4-D6A9C2385B61}" type="presParOf" srcId="{0A1C87E2-7B7D-4D91-B15B-7049A6E209F5}" destId="{B7127A2F-EB9E-4DEB-9F8D-1F9630316793}" srcOrd="2" destOrd="0" presId="urn:microsoft.com/office/officeart/2005/8/layout/hierarchy1"/>
    <dgm:cxn modelId="{6BF472A8-B7A5-48BE-A669-FB479D4A92FB}" type="presParOf" srcId="{0A1C87E2-7B7D-4D91-B15B-7049A6E209F5}" destId="{014E4E04-2F23-4946-86BC-A72CF834A3E9}" srcOrd="3" destOrd="0" presId="urn:microsoft.com/office/officeart/2005/8/layout/hierarchy1"/>
    <dgm:cxn modelId="{2CC3C4DB-9704-45E2-97A2-CB742238ACAF}" type="presParOf" srcId="{014E4E04-2F23-4946-86BC-A72CF834A3E9}" destId="{F0B0FD8C-B9C1-4123-9642-56AFF3062AEF}" srcOrd="0" destOrd="0" presId="urn:microsoft.com/office/officeart/2005/8/layout/hierarchy1"/>
    <dgm:cxn modelId="{04D8B3D3-A394-4E6F-9098-477A665E53B5}" type="presParOf" srcId="{F0B0FD8C-B9C1-4123-9642-56AFF3062AEF}" destId="{5323F098-37D9-49E0-BDA1-B8AE260D62A1}" srcOrd="0" destOrd="0" presId="urn:microsoft.com/office/officeart/2005/8/layout/hierarchy1"/>
    <dgm:cxn modelId="{D5B0E719-2DBD-4FE4-BD03-F4636F590AE5}" type="presParOf" srcId="{F0B0FD8C-B9C1-4123-9642-56AFF3062AEF}" destId="{3890D34D-3640-4677-A468-5D466EF16F82}" srcOrd="1" destOrd="0" presId="urn:microsoft.com/office/officeart/2005/8/layout/hierarchy1"/>
    <dgm:cxn modelId="{695153CC-4E83-43E4-83A0-CAF81849B4B2}" type="presParOf" srcId="{014E4E04-2F23-4946-86BC-A72CF834A3E9}" destId="{928D2657-0C95-4D5B-876F-7E497AB738CF}" srcOrd="1" destOrd="0" presId="urn:microsoft.com/office/officeart/2005/8/layout/hierarchy1"/>
    <dgm:cxn modelId="{BD070A88-B2F8-45A5-8EFB-3AF67FB82568}" type="presParOf" srcId="{C356E7CB-CA3A-437C-BC2B-7A0433C65E25}" destId="{9DF6EA0A-0378-4F4B-A944-0CD90B18B431}" srcOrd="2" destOrd="0" presId="urn:microsoft.com/office/officeart/2005/8/layout/hierarchy1"/>
    <dgm:cxn modelId="{38A5DD83-52EB-4463-B6BE-0BBB6C5396BD}" type="presParOf" srcId="{C356E7CB-CA3A-437C-BC2B-7A0433C65E25}" destId="{8490904E-BE4E-49F1-908A-DBB97B01B839}" srcOrd="3" destOrd="0" presId="urn:microsoft.com/office/officeart/2005/8/layout/hierarchy1"/>
    <dgm:cxn modelId="{D1DE5D2E-2962-4C1D-B745-0D4032C816F1}" type="presParOf" srcId="{8490904E-BE4E-49F1-908A-DBB97B01B839}" destId="{FABD3072-D91D-40AE-80EB-5C54A6E2EBA6}" srcOrd="0" destOrd="0" presId="urn:microsoft.com/office/officeart/2005/8/layout/hierarchy1"/>
    <dgm:cxn modelId="{ACAEF7E3-0236-4350-9C65-F5353270CE27}" type="presParOf" srcId="{FABD3072-D91D-40AE-80EB-5C54A6E2EBA6}" destId="{C8B3567C-2630-4AE2-AD95-52A76C97EA66}" srcOrd="0" destOrd="0" presId="urn:microsoft.com/office/officeart/2005/8/layout/hierarchy1"/>
    <dgm:cxn modelId="{912D8819-6E80-49BC-8E7C-12F4D4AA42E3}" type="presParOf" srcId="{FABD3072-D91D-40AE-80EB-5C54A6E2EBA6}" destId="{F89ABB6C-20AB-4955-A4EC-9825BB536271}" srcOrd="1" destOrd="0" presId="urn:microsoft.com/office/officeart/2005/8/layout/hierarchy1"/>
    <dgm:cxn modelId="{D3D10829-AA50-4417-9A55-436F53162566}" type="presParOf" srcId="{8490904E-BE4E-49F1-908A-DBB97B01B839}" destId="{FA96AB25-C2DB-409A-AC65-61A4B9AC6B5A}" srcOrd="1" destOrd="0" presId="urn:microsoft.com/office/officeart/2005/8/layout/hierarchy1"/>
    <dgm:cxn modelId="{A934B021-D072-4ACB-96E5-03F517432394}" type="presParOf" srcId="{FA96AB25-C2DB-409A-AC65-61A4B9AC6B5A}" destId="{7EC58F9C-1625-47AB-90A6-2EB796A1EF61}" srcOrd="0" destOrd="0" presId="urn:microsoft.com/office/officeart/2005/8/layout/hierarchy1"/>
    <dgm:cxn modelId="{EF7D8239-2316-4508-951D-09C58DC91CCD}" type="presParOf" srcId="{FA96AB25-C2DB-409A-AC65-61A4B9AC6B5A}" destId="{2CFBBC02-652D-473E-8A41-2D4BF28F9C81}" srcOrd="1" destOrd="0" presId="urn:microsoft.com/office/officeart/2005/8/layout/hierarchy1"/>
    <dgm:cxn modelId="{B60DD983-5AFB-4630-A4F7-CAB33BEFF7A7}" type="presParOf" srcId="{2CFBBC02-652D-473E-8A41-2D4BF28F9C81}" destId="{7249AC14-7BE0-4AAC-B569-459761F1CEC0}" srcOrd="0" destOrd="0" presId="urn:microsoft.com/office/officeart/2005/8/layout/hierarchy1"/>
    <dgm:cxn modelId="{24F72454-3566-44C4-BD2C-2A3424075BF5}" type="presParOf" srcId="{7249AC14-7BE0-4AAC-B569-459761F1CEC0}" destId="{2C797622-BF6E-4E76-9FE8-BF9A5F761008}" srcOrd="0" destOrd="0" presId="urn:microsoft.com/office/officeart/2005/8/layout/hierarchy1"/>
    <dgm:cxn modelId="{BD72D06E-35EA-485E-A017-A25A2130EFB3}" type="presParOf" srcId="{7249AC14-7BE0-4AAC-B569-459761F1CEC0}" destId="{EEA3E860-265C-42BF-91DE-D2D4F60AD115}" srcOrd="1" destOrd="0" presId="urn:microsoft.com/office/officeart/2005/8/layout/hierarchy1"/>
    <dgm:cxn modelId="{0FE37265-6A4C-41C6-91D3-ABA23C442C82}" type="presParOf" srcId="{2CFBBC02-652D-473E-8A41-2D4BF28F9C81}" destId="{31BEE6A2-57F4-44A8-ABB5-0061139169CB}" srcOrd="1" destOrd="0" presId="urn:microsoft.com/office/officeart/2005/8/layout/hierarchy1"/>
    <dgm:cxn modelId="{AAB2ECCF-8834-4E57-A7BC-A92A42D2EFBF}" type="presParOf" srcId="{31BEE6A2-57F4-44A8-ABB5-0061139169CB}" destId="{3B792FCF-3AB9-4CC4-914E-F6B635738F43}" srcOrd="0" destOrd="0" presId="urn:microsoft.com/office/officeart/2005/8/layout/hierarchy1"/>
    <dgm:cxn modelId="{6DBB0D7B-4E83-4557-8B69-214D8FE5FF25}" type="presParOf" srcId="{31BEE6A2-57F4-44A8-ABB5-0061139169CB}" destId="{9C4193EE-5ECA-4603-9574-7B1BBBCB43D9}" srcOrd="1" destOrd="0" presId="urn:microsoft.com/office/officeart/2005/8/layout/hierarchy1"/>
    <dgm:cxn modelId="{49160AD3-95DF-48FE-B2EB-845FCA82CF8D}" type="presParOf" srcId="{9C4193EE-5ECA-4603-9574-7B1BBBCB43D9}" destId="{579E9F36-2CB2-42FB-BED2-33C80182A56A}" srcOrd="0" destOrd="0" presId="urn:microsoft.com/office/officeart/2005/8/layout/hierarchy1"/>
    <dgm:cxn modelId="{0ADAD6BB-6246-406B-9B4A-81A9DE3939FD}" type="presParOf" srcId="{579E9F36-2CB2-42FB-BED2-33C80182A56A}" destId="{974EA489-CEA6-4F81-A754-CF9E7980FCA9}" srcOrd="0" destOrd="0" presId="urn:microsoft.com/office/officeart/2005/8/layout/hierarchy1"/>
    <dgm:cxn modelId="{6CB742AA-7088-47D2-ABCA-7900363C4D1A}" type="presParOf" srcId="{579E9F36-2CB2-42FB-BED2-33C80182A56A}" destId="{79458E9E-34FD-42A9-9705-D62F95BB6800}" srcOrd="1" destOrd="0" presId="urn:microsoft.com/office/officeart/2005/8/layout/hierarchy1"/>
    <dgm:cxn modelId="{B3C56C9C-CE6A-4739-9920-D0F68F43E8DB}" type="presParOf" srcId="{9C4193EE-5ECA-4603-9574-7B1BBBCB43D9}" destId="{B6A39120-455C-4BD0-A003-EB3F1CD7E7A8}" srcOrd="1" destOrd="0" presId="urn:microsoft.com/office/officeart/2005/8/layout/hierarchy1"/>
    <dgm:cxn modelId="{1409AD37-D91D-4BFF-8A16-B7D5011FCB6C}" type="presParOf" srcId="{31BEE6A2-57F4-44A8-ABB5-0061139169CB}" destId="{C6832D19-AC6F-4E2F-960B-0D0A8FA500CC}" srcOrd="2" destOrd="0" presId="urn:microsoft.com/office/officeart/2005/8/layout/hierarchy1"/>
    <dgm:cxn modelId="{3607AE73-FB34-4A41-9E63-CDB483B5A5A0}" type="presParOf" srcId="{31BEE6A2-57F4-44A8-ABB5-0061139169CB}" destId="{8F8442A9-272D-491F-9272-10A0C38EC152}" srcOrd="3" destOrd="0" presId="urn:microsoft.com/office/officeart/2005/8/layout/hierarchy1"/>
    <dgm:cxn modelId="{6E97E58E-52B2-4E73-9097-956599F6F25E}" type="presParOf" srcId="{8F8442A9-272D-491F-9272-10A0C38EC152}" destId="{A6FFC275-6442-4F7A-A884-C4157D9E3198}" srcOrd="0" destOrd="0" presId="urn:microsoft.com/office/officeart/2005/8/layout/hierarchy1"/>
    <dgm:cxn modelId="{CC0E24D8-E437-4899-8494-E2C5D5AA42FA}" type="presParOf" srcId="{A6FFC275-6442-4F7A-A884-C4157D9E3198}" destId="{D8E74BA4-7AB1-499B-BE94-DB9AE8BBAD73}" srcOrd="0" destOrd="0" presId="urn:microsoft.com/office/officeart/2005/8/layout/hierarchy1"/>
    <dgm:cxn modelId="{DBE1ABDB-3B61-4C80-92B7-FE4A34ECADFB}" type="presParOf" srcId="{A6FFC275-6442-4F7A-A884-C4157D9E3198}" destId="{446DA658-23AD-41AB-A3F7-2D6D8364E451}" srcOrd="1" destOrd="0" presId="urn:microsoft.com/office/officeart/2005/8/layout/hierarchy1"/>
    <dgm:cxn modelId="{62A09A0C-31D3-4E3D-A0FF-E22F194DB0DC}" type="presParOf" srcId="{8F8442A9-272D-491F-9272-10A0C38EC152}" destId="{6B25DC2E-FF9F-43A1-A64F-B1227AE36D41}" srcOrd="1" destOrd="0" presId="urn:microsoft.com/office/officeart/2005/8/layout/hierarchy1"/>
    <dgm:cxn modelId="{31E1DA23-B7D1-4A72-ABE0-AFFA0218212B}" type="presParOf" srcId="{FA96AB25-C2DB-409A-AC65-61A4B9AC6B5A}" destId="{C9B2AC63-64AB-4616-A69C-FA89136FFB95}" srcOrd="2" destOrd="0" presId="urn:microsoft.com/office/officeart/2005/8/layout/hierarchy1"/>
    <dgm:cxn modelId="{B91E6D82-CCC5-4A52-8B3F-E244F7ACE243}" type="presParOf" srcId="{FA96AB25-C2DB-409A-AC65-61A4B9AC6B5A}" destId="{C4ADBC3C-91E2-4DFC-AD72-7E831848B114}" srcOrd="3" destOrd="0" presId="urn:microsoft.com/office/officeart/2005/8/layout/hierarchy1"/>
    <dgm:cxn modelId="{18914FD3-5833-4A91-B8A4-955940791D6A}" type="presParOf" srcId="{C4ADBC3C-91E2-4DFC-AD72-7E831848B114}" destId="{1047AD1B-F069-4370-9739-3DCB599F7139}" srcOrd="0" destOrd="0" presId="urn:microsoft.com/office/officeart/2005/8/layout/hierarchy1"/>
    <dgm:cxn modelId="{771B872F-BECC-4400-A6D8-9A82C037ACD0}" type="presParOf" srcId="{1047AD1B-F069-4370-9739-3DCB599F7139}" destId="{87356C26-495D-400C-A164-7C6583D10739}" srcOrd="0" destOrd="0" presId="urn:microsoft.com/office/officeart/2005/8/layout/hierarchy1"/>
    <dgm:cxn modelId="{557DBE02-644C-4C2A-927A-3FF6E6EC9766}" type="presParOf" srcId="{1047AD1B-F069-4370-9739-3DCB599F7139}" destId="{A0323539-A3FE-49C4-8A2A-4F21D29C390F}" srcOrd="1" destOrd="0" presId="urn:microsoft.com/office/officeart/2005/8/layout/hierarchy1"/>
    <dgm:cxn modelId="{4EFAF1CC-AC2E-43D2-99A7-F3CFB5910706}" type="presParOf" srcId="{C4ADBC3C-91E2-4DFC-AD72-7E831848B114}" destId="{D77B2E87-E7FC-4D2A-9647-7BB8A8BDF65B}" srcOrd="1" destOrd="0" presId="urn:microsoft.com/office/officeart/2005/8/layout/hierarchy1"/>
    <dgm:cxn modelId="{DB96753E-7F31-4AD0-BAEB-5A8CBBAF14C1}" type="presParOf" srcId="{D77B2E87-E7FC-4D2A-9647-7BB8A8BDF65B}" destId="{3D859635-7F64-48EF-BFA4-7669DBAF9397}" srcOrd="0" destOrd="0" presId="urn:microsoft.com/office/officeart/2005/8/layout/hierarchy1"/>
    <dgm:cxn modelId="{E8F0DA9E-64CC-4A6E-B979-A866EFACB1E4}" type="presParOf" srcId="{D77B2E87-E7FC-4D2A-9647-7BB8A8BDF65B}" destId="{8CA3CE9A-B8F3-4F71-A5F7-5754589EAB33}" srcOrd="1" destOrd="0" presId="urn:microsoft.com/office/officeart/2005/8/layout/hierarchy1"/>
    <dgm:cxn modelId="{8F730634-9D77-4C7B-A877-61051B4D8081}" type="presParOf" srcId="{8CA3CE9A-B8F3-4F71-A5F7-5754589EAB33}" destId="{05ECF399-BC82-4773-AB5C-726A906D1AAB}" srcOrd="0" destOrd="0" presId="urn:microsoft.com/office/officeart/2005/8/layout/hierarchy1"/>
    <dgm:cxn modelId="{F7C4CE35-B49D-4447-A086-AA97CDA0A462}" type="presParOf" srcId="{05ECF399-BC82-4773-AB5C-726A906D1AAB}" destId="{3040492F-6C15-47BB-8F7E-033FC20E6ED5}" srcOrd="0" destOrd="0" presId="urn:microsoft.com/office/officeart/2005/8/layout/hierarchy1"/>
    <dgm:cxn modelId="{A2AABB2F-B428-47BD-9D24-00BD7F060667}" type="presParOf" srcId="{05ECF399-BC82-4773-AB5C-726A906D1AAB}" destId="{F71F911E-90F4-4754-A940-1754E820BAE2}" srcOrd="1" destOrd="0" presId="urn:microsoft.com/office/officeart/2005/8/layout/hierarchy1"/>
    <dgm:cxn modelId="{B4900208-6CE5-407D-B04F-5482B6D8ACCA}" type="presParOf" srcId="{8CA3CE9A-B8F3-4F71-A5F7-5754589EAB33}" destId="{033F44D1-6893-4FCA-BE5B-71A405B9B672}" srcOrd="1" destOrd="0" presId="urn:microsoft.com/office/officeart/2005/8/layout/hierarchy1"/>
    <dgm:cxn modelId="{CBB94706-54E4-41B3-B6E9-E22C58208BAF}" type="presParOf" srcId="{D77B2E87-E7FC-4D2A-9647-7BB8A8BDF65B}" destId="{799DA717-68F0-44BB-B31D-1BE97780C6F7}" srcOrd="2" destOrd="0" presId="urn:microsoft.com/office/officeart/2005/8/layout/hierarchy1"/>
    <dgm:cxn modelId="{2BD991E6-74DC-4DED-9F5D-8AD638CD8EFA}" type="presParOf" srcId="{D77B2E87-E7FC-4D2A-9647-7BB8A8BDF65B}" destId="{45C121B6-555E-4BD0-9435-0145AD8529B4}" srcOrd="3" destOrd="0" presId="urn:microsoft.com/office/officeart/2005/8/layout/hierarchy1"/>
    <dgm:cxn modelId="{618A9BBD-7941-4C98-A678-B8F248FA9658}" type="presParOf" srcId="{45C121B6-555E-4BD0-9435-0145AD8529B4}" destId="{D3EEA503-C765-42F8-8C4F-6C22F3B73FB4}" srcOrd="0" destOrd="0" presId="urn:microsoft.com/office/officeart/2005/8/layout/hierarchy1"/>
    <dgm:cxn modelId="{FC8D54CE-D806-496B-B09C-D274FC2799D1}" type="presParOf" srcId="{D3EEA503-C765-42F8-8C4F-6C22F3B73FB4}" destId="{4CA791E2-C9B9-48BE-B8E9-1CDBE8ECE727}" srcOrd="0" destOrd="0" presId="urn:microsoft.com/office/officeart/2005/8/layout/hierarchy1"/>
    <dgm:cxn modelId="{C6B5AB87-63AE-41E6-B945-0E0357AEC0D0}" type="presParOf" srcId="{D3EEA503-C765-42F8-8C4F-6C22F3B73FB4}" destId="{12A0AD88-E537-4CD7-B517-59AA44F815E6}" srcOrd="1" destOrd="0" presId="urn:microsoft.com/office/officeart/2005/8/layout/hierarchy1"/>
    <dgm:cxn modelId="{7EB3C30B-C83F-4524-80EA-8F4294B7E8A4}" type="presParOf" srcId="{45C121B6-555E-4BD0-9435-0145AD8529B4}" destId="{EBE67B8F-012E-4852-AD18-1AB6D7981165}" srcOrd="1" destOrd="0" presId="urn:microsoft.com/office/officeart/2005/8/layout/hierarchy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99DA717-68F0-44BB-B31D-1BE97780C6F7}">
      <dsp:nvSpPr>
        <dsp:cNvPr id="0" name=""/>
        <dsp:cNvSpPr/>
      </dsp:nvSpPr>
      <dsp:spPr>
        <a:xfrm>
          <a:off x="5092568" y="4886080"/>
          <a:ext cx="450138" cy="98277"/>
        </a:xfrm>
        <a:custGeom>
          <a:avLst/>
          <a:gdLst/>
          <a:ahLst/>
          <a:cxnLst/>
          <a:rect l="0" t="0" r="0" b="0"/>
          <a:pathLst>
            <a:path>
              <a:moveTo>
                <a:pt x="0" y="0"/>
              </a:moveTo>
              <a:lnTo>
                <a:pt x="0" y="53061"/>
              </a:lnTo>
              <a:lnTo>
                <a:pt x="450138" y="53061"/>
              </a:lnTo>
              <a:lnTo>
                <a:pt x="450138" y="9827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59635-7F64-48EF-BFA4-7669DBAF9397}">
      <dsp:nvSpPr>
        <dsp:cNvPr id="0" name=""/>
        <dsp:cNvSpPr/>
      </dsp:nvSpPr>
      <dsp:spPr>
        <a:xfrm>
          <a:off x="4196835" y="4886080"/>
          <a:ext cx="895732" cy="119381"/>
        </a:xfrm>
        <a:custGeom>
          <a:avLst/>
          <a:gdLst/>
          <a:ahLst/>
          <a:cxnLst/>
          <a:rect l="0" t="0" r="0" b="0"/>
          <a:pathLst>
            <a:path>
              <a:moveTo>
                <a:pt x="895732" y="0"/>
              </a:moveTo>
              <a:lnTo>
                <a:pt x="895732" y="74165"/>
              </a:lnTo>
              <a:lnTo>
                <a:pt x="0" y="74165"/>
              </a:lnTo>
              <a:lnTo>
                <a:pt x="0" y="11938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B2AC63-64AB-4616-A69C-FA89136FFB95}">
      <dsp:nvSpPr>
        <dsp:cNvPr id="0" name=""/>
        <dsp:cNvSpPr/>
      </dsp:nvSpPr>
      <dsp:spPr>
        <a:xfrm>
          <a:off x="5046848" y="2112277"/>
          <a:ext cx="91440" cy="2312112"/>
        </a:xfrm>
        <a:custGeom>
          <a:avLst/>
          <a:gdLst/>
          <a:ahLst/>
          <a:cxnLst/>
          <a:rect l="0" t="0" r="0" b="0"/>
          <a:pathLst>
            <a:path>
              <a:moveTo>
                <a:pt x="87538" y="0"/>
              </a:moveTo>
              <a:lnTo>
                <a:pt x="87538" y="2266896"/>
              </a:lnTo>
              <a:lnTo>
                <a:pt x="45720" y="2266896"/>
              </a:lnTo>
              <a:lnTo>
                <a:pt x="45720" y="231211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2D19-AC6F-4E2F-960B-0D0A8FA500CC}">
      <dsp:nvSpPr>
        <dsp:cNvPr id="0" name=""/>
        <dsp:cNvSpPr/>
      </dsp:nvSpPr>
      <dsp:spPr>
        <a:xfrm>
          <a:off x="3808256" y="3282833"/>
          <a:ext cx="371077" cy="148719"/>
        </a:xfrm>
        <a:custGeom>
          <a:avLst/>
          <a:gdLst/>
          <a:ahLst/>
          <a:cxnLst/>
          <a:rect l="0" t="0" r="0" b="0"/>
          <a:pathLst>
            <a:path>
              <a:moveTo>
                <a:pt x="0" y="0"/>
              </a:moveTo>
              <a:lnTo>
                <a:pt x="0" y="103503"/>
              </a:lnTo>
              <a:lnTo>
                <a:pt x="371077" y="103503"/>
              </a:lnTo>
              <a:lnTo>
                <a:pt x="371077" y="14871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792FCF-3AB9-4CC4-914E-F6B635738F43}">
      <dsp:nvSpPr>
        <dsp:cNvPr id="0" name=""/>
        <dsp:cNvSpPr/>
      </dsp:nvSpPr>
      <dsp:spPr>
        <a:xfrm>
          <a:off x="3116626" y="3282833"/>
          <a:ext cx="691629" cy="143329"/>
        </a:xfrm>
        <a:custGeom>
          <a:avLst/>
          <a:gdLst/>
          <a:ahLst/>
          <a:cxnLst/>
          <a:rect l="0" t="0" r="0" b="0"/>
          <a:pathLst>
            <a:path>
              <a:moveTo>
                <a:pt x="691629" y="0"/>
              </a:moveTo>
              <a:lnTo>
                <a:pt x="691629" y="98113"/>
              </a:lnTo>
              <a:lnTo>
                <a:pt x="0" y="98113"/>
              </a:lnTo>
              <a:lnTo>
                <a:pt x="0" y="14332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C58F9C-1625-47AB-90A6-2EB796A1EF61}">
      <dsp:nvSpPr>
        <dsp:cNvPr id="0" name=""/>
        <dsp:cNvSpPr/>
      </dsp:nvSpPr>
      <dsp:spPr>
        <a:xfrm>
          <a:off x="3808256" y="2112277"/>
          <a:ext cx="1326130" cy="734410"/>
        </a:xfrm>
        <a:custGeom>
          <a:avLst/>
          <a:gdLst/>
          <a:ahLst/>
          <a:cxnLst/>
          <a:rect l="0" t="0" r="0" b="0"/>
          <a:pathLst>
            <a:path>
              <a:moveTo>
                <a:pt x="1326130" y="0"/>
              </a:moveTo>
              <a:lnTo>
                <a:pt x="1326130" y="689194"/>
              </a:lnTo>
              <a:lnTo>
                <a:pt x="0" y="689194"/>
              </a:lnTo>
              <a:lnTo>
                <a:pt x="0" y="73441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6EA0A-0378-4F4B-A944-0CD90B18B431}">
      <dsp:nvSpPr>
        <dsp:cNvPr id="0" name=""/>
        <dsp:cNvSpPr/>
      </dsp:nvSpPr>
      <dsp:spPr>
        <a:xfrm>
          <a:off x="3273591" y="1338696"/>
          <a:ext cx="1860795" cy="257954"/>
        </a:xfrm>
        <a:custGeom>
          <a:avLst/>
          <a:gdLst/>
          <a:ahLst/>
          <a:cxnLst/>
          <a:rect l="0" t="0" r="0" b="0"/>
          <a:pathLst>
            <a:path>
              <a:moveTo>
                <a:pt x="0" y="0"/>
              </a:moveTo>
              <a:lnTo>
                <a:pt x="0" y="212737"/>
              </a:lnTo>
              <a:lnTo>
                <a:pt x="1860795" y="212737"/>
              </a:lnTo>
              <a:lnTo>
                <a:pt x="1860795" y="2579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27A2F-EB9E-4DEB-9F8D-1F9630316793}">
      <dsp:nvSpPr>
        <dsp:cNvPr id="0" name=""/>
        <dsp:cNvSpPr/>
      </dsp:nvSpPr>
      <dsp:spPr>
        <a:xfrm>
          <a:off x="1829406" y="4516801"/>
          <a:ext cx="478006" cy="222596"/>
        </a:xfrm>
        <a:custGeom>
          <a:avLst/>
          <a:gdLst/>
          <a:ahLst/>
          <a:cxnLst/>
          <a:rect l="0" t="0" r="0" b="0"/>
          <a:pathLst>
            <a:path>
              <a:moveTo>
                <a:pt x="0" y="0"/>
              </a:moveTo>
              <a:lnTo>
                <a:pt x="0" y="177380"/>
              </a:lnTo>
              <a:lnTo>
                <a:pt x="478006" y="177380"/>
              </a:lnTo>
              <a:lnTo>
                <a:pt x="478006" y="22259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CA9DA4-A893-4B95-8D6B-7A5F21402FBC}">
      <dsp:nvSpPr>
        <dsp:cNvPr id="0" name=""/>
        <dsp:cNvSpPr/>
      </dsp:nvSpPr>
      <dsp:spPr>
        <a:xfrm>
          <a:off x="1459729" y="4516801"/>
          <a:ext cx="369676" cy="221939"/>
        </a:xfrm>
        <a:custGeom>
          <a:avLst/>
          <a:gdLst/>
          <a:ahLst/>
          <a:cxnLst/>
          <a:rect l="0" t="0" r="0" b="0"/>
          <a:pathLst>
            <a:path>
              <a:moveTo>
                <a:pt x="369676" y="0"/>
              </a:moveTo>
              <a:lnTo>
                <a:pt x="369676" y="176723"/>
              </a:lnTo>
              <a:lnTo>
                <a:pt x="0" y="176723"/>
              </a:lnTo>
              <a:lnTo>
                <a:pt x="0" y="22193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B3849-30B2-4139-9473-885DAEEA96B8}">
      <dsp:nvSpPr>
        <dsp:cNvPr id="0" name=""/>
        <dsp:cNvSpPr/>
      </dsp:nvSpPr>
      <dsp:spPr>
        <a:xfrm>
          <a:off x="1783686" y="2154199"/>
          <a:ext cx="91440" cy="1925048"/>
        </a:xfrm>
        <a:custGeom>
          <a:avLst/>
          <a:gdLst/>
          <a:ahLst/>
          <a:cxnLst/>
          <a:rect l="0" t="0" r="0" b="0"/>
          <a:pathLst>
            <a:path>
              <a:moveTo>
                <a:pt x="110984" y="0"/>
              </a:moveTo>
              <a:lnTo>
                <a:pt x="110984" y="1879832"/>
              </a:lnTo>
              <a:lnTo>
                <a:pt x="45720" y="1879832"/>
              </a:lnTo>
              <a:lnTo>
                <a:pt x="45720" y="192504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8EB9D-9D0B-4565-96D7-30962B000163}">
      <dsp:nvSpPr>
        <dsp:cNvPr id="0" name=""/>
        <dsp:cNvSpPr/>
      </dsp:nvSpPr>
      <dsp:spPr>
        <a:xfrm>
          <a:off x="813998" y="2744848"/>
          <a:ext cx="534668" cy="159846"/>
        </a:xfrm>
        <a:custGeom>
          <a:avLst/>
          <a:gdLst/>
          <a:ahLst/>
          <a:cxnLst/>
          <a:rect l="0" t="0" r="0" b="0"/>
          <a:pathLst>
            <a:path>
              <a:moveTo>
                <a:pt x="0" y="0"/>
              </a:moveTo>
              <a:lnTo>
                <a:pt x="0" y="114629"/>
              </a:lnTo>
              <a:lnTo>
                <a:pt x="534668" y="114629"/>
              </a:lnTo>
              <a:lnTo>
                <a:pt x="534668" y="15984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269146-DA18-4872-AB96-67DF04C3A374}">
      <dsp:nvSpPr>
        <dsp:cNvPr id="0" name=""/>
        <dsp:cNvSpPr/>
      </dsp:nvSpPr>
      <dsp:spPr>
        <a:xfrm>
          <a:off x="517230" y="2744848"/>
          <a:ext cx="296767" cy="168701"/>
        </a:xfrm>
        <a:custGeom>
          <a:avLst/>
          <a:gdLst/>
          <a:ahLst/>
          <a:cxnLst/>
          <a:rect l="0" t="0" r="0" b="0"/>
          <a:pathLst>
            <a:path>
              <a:moveTo>
                <a:pt x="296767" y="0"/>
              </a:moveTo>
              <a:lnTo>
                <a:pt x="296767" y="123484"/>
              </a:lnTo>
              <a:lnTo>
                <a:pt x="0" y="123484"/>
              </a:lnTo>
              <a:lnTo>
                <a:pt x="0" y="168701"/>
              </a:lnTo>
            </a:path>
          </a:pathLst>
        </a:custGeom>
        <a:noFill/>
        <a:ln w="25400" cap="flat" cmpd="sng" algn="ctr">
          <a:solidFill>
            <a:srgbClr val="00B050"/>
          </a:solidFill>
          <a:prstDash val="solid"/>
        </a:ln>
        <a:effectLst/>
      </dsp:spPr>
      <dsp:style>
        <a:lnRef idx="2">
          <a:scrgbClr r="0" g="0" b="0"/>
        </a:lnRef>
        <a:fillRef idx="0">
          <a:scrgbClr r="0" g="0" b="0"/>
        </a:fillRef>
        <a:effectRef idx="0">
          <a:scrgbClr r="0" g="0" b="0"/>
        </a:effectRef>
        <a:fontRef idx="minor"/>
      </dsp:style>
    </dsp:sp>
    <dsp:sp modelId="{75214BAC-3350-478D-B10B-32AFE73C781A}">
      <dsp:nvSpPr>
        <dsp:cNvPr id="0" name=""/>
        <dsp:cNvSpPr/>
      </dsp:nvSpPr>
      <dsp:spPr>
        <a:xfrm>
          <a:off x="813998" y="2154199"/>
          <a:ext cx="1080671" cy="219580"/>
        </a:xfrm>
        <a:custGeom>
          <a:avLst/>
          <a:gdLst/>
          <a:ahLst/>
          <a:cxnLst/>
          <a:rect l="0" t="0" r="0" b="0"/>
          <a:pathLst>
            <a:path>
              <a:moveTo>
                <a:pt x="1080671" y="0"/>
              </a:moveTo>
              <a:lnTo>
                <a:pt x="1080671" y="174364"/>
              </a:lnTo>
              <a:lnTo>
                <a:pt x="0" y="174364"/>
              </a:lnTo>
              <a:lnTo>
                <a:pt x="0" y="2195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C8AC1-0C21-4281-8EF0-8BA8DEC52629}">
      <dsp:nvSpPr>
        <dsp:cNvPr id="0" name=""/>
        <dsp:cNvSpPr/>
      </dsp:nvSpPr>
      <dsp:spPr>
        <a:xfrm>
          <a:off x="1894670" y="1338696"/>
          <a:ext cx="1378921" cy="257514"/>
        </a:xfrm>
        <a:custGeom>
          <a:avLst/>
          <a:gdLst/>
          <a:ahLst/>
          <a:cxnLst/>
          <a:rect l="0" t="0" r="0" b="0"/>
          <a:pathLst>
            <a:path>
              <a:moveTo>
                <a:pt x="1378921" y="0"/>
              </a:moveTo>
              <a:lnTo>
                <a:pt x="1378921" y="212297"/>
              </a:lnTo>
              <a:lnTo>
                <a:pt x="0" y="212297"/>
              </a:lnTo>
              <a:lnTo>
                <a:pt x="0" y="25751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351ED-AC21-4EB8-90A4-EB1845C39EA5}">
      <dsp:nvSpPr>
        <dsp:cNvPr id="0" name=""/>
        <dsp:cNvSpPr/>
      </dsp:nvSpPr>
      <dsp:spPr>
        <a:xfrm>
          <a:off x="2620697" y="416288"/>
          <a:ext cx="1305788" cy="922408"/>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90009DB-6148-4F7A-8C48-CC70133D1A88}">
      <dsp:nvSpPr>
        <dsp:cNvPr id="0" name=""/>
        <dsp:cNvSpPr/>
      </dsp:nvSpPr>
      <dsp:spPr>
        <a:xfrm>
          <a:off x="2674929" y="467809"/>
          <a:ext cx="1305788" cy="92240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CA" sz="1200" kern="1200"/>
            <a:t>LOST</a:t>
          </a:r>
        </a:p>
        <a:p>
          <a:pPr lvl="0" algn="ctr" defTabSz="533400">
            <a:lnSpc>
              <a:spcPct val="90000"/>
            </a:lnSpc>
            <a:spcBef>
              <a:spcPct val="0"/>
            </a:spcBef>
            <a:spcAft>
              <a:spcPct val="35000"/>
            </a:spcAft>
          </a:pPr>
          <a:r>
            <a:rPr lang="en-CA" sz="1200" kern="1200"/>
            <a:t> in the woods</a:t>
          </a:r>
        </a:p>
        <a:p>
          <a:pPr lvl="0" algn="ctr" defTabSz="533400">
            <a:lnSpc>
              <a:spcPct val="90000"/>
            </a:lnSpc>
            <a:spcBef>
              <a:spcPct val="0"/>
            </a:spcBef>
            <a:spcAft>
              <a:spcPct val="35000"/>
            </a:spcAft>
          </a:pPr>
          <a:r>
            <a:rPr lang="en-CA" sz="800" kern="1200"/>
            <a:t>(node 0)</a:t>
          </a:r>
          <a:endParaRPr lang="en-CA" sz="700" kern="1200"/>
        </a:p>
      </dsp:txBody>
      <dsp:txXfrm>
        <a:off x="2674929" y="467809"/>
        <a:ext cx="1305788" cy="922408"/>
      </dsp:txXfrm>
    </dsp:sp>
    <dsp:sp modelId="{192C74FD-1925-4693-8E3B-22C514655DE2}">
      <dsp:nvSpPr>
        <dsp:cNvPr id="0" name=""/>
        <dsp:cNvSpPr/>
      </dsp:nvSpPr>
      <dsp:spPr>
        <a:xfrm>
          <a:off x="1445230" y="1596210"/>
          <a:ext cx="898880" cy="557988"/>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12DF644-5382-45E7-8982-FD948BB02D63}">
      <dsp:nvSpPr>
        <dsp:cNvPr id="0" name=""/>
        <dsp:cNvSpPr/>
      </dsp:nvSpPr>
      <dsp:spPr>
        <a:xfrm>
          <a:off x="1499462" y="1647731"/>
          <a:ext cx="898880" cy="557988"/>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CA" sz="900" kern="1200"/>
            <a:t>Encounter a </a:t>
          </a:r>
        </a:p>
        <a:p>
          <a:pPr lvl="0" algn="ctr" defTabSz="400050">
            <a:lnSpc>
              <a:spcPct val="90000"/>
            </a:lnSpc>
            <a:spcBef>
              <a:spcPct val="0"/>
            </a:spcBef>
            <a:spcAft>
              <a:spcPct val="35000"/>
            </a:spcAft>
          </a:pPr>
          <a:r>
            <a:rPr lang="en-CA" sz="900" kern="1200"/>
            <a:t>HOUSE</a:t>
          </a:r>
        </a:p>
        <a:p>
          <a:pPr lvl="0" algn="ctr" defTabSz="400050">
            <a:lnSpc>
              <a:spcPct val="90000"/>
            </a:lnSpc>
            <a:spcBef>
              <a:spcPct val="0"/>
            </a:spcBef>
            <a:spcAft>
              <a:spcPct val="35000"/>
            </a:spcAft>
          </a:pPr>
          <a:r>
            <a:rPr lang="en-CA" sz="500" kern="1200"/>
            <a:t>(node 1)</a:t>
          </a:r>
          <a:endParaRPr lang="en-CA" sz="900" kern="1200"/>
        </a:p>
      </dsp:txBody>
      <dsp:txXfrm>
        <a:off x="1499462" y="1647731"/>
        <a:ext cx="898880" cy="557988"/>
      </dsp:txXfrm>
    </dsp:sp>
    <dsp:sp modelId="{725E26AE-D53F-4F0F-9C75-DAAFB5B77ECB}">
      <dsp:nvSpPr>
        <dsp:cNvPr id="0" name=""/>
        <dsp:cNvSpPr/>
      </dsp:nvSpPr>
      <dsp:spPr>
        <a:xfrm>
          <a:off x="457237" y="2373780"/>
          <a:ext cx="713522" cy="3710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C66179E-DD26-4000-918C-924F9C149A3C}">
      <dsp:nvSpPr>
        <dsp:cNvPr id="0" name=""/>
        <dsp:cNvSpPr/>
      </dsp:nvSpPr>
      <dsp:spPr>
        <a:xfrm>
          <a:off x="511470" y="2425301"/>
          <a:ext cx="713522" cy="3710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Avoid the House</a:t>
          </a:r>
        </a:p>
        <a:p>
          <a:pPr lvl="0" algn="ctr" defTabSz="311150">
            <a:lnSpc>
              <a:spcPct val="90000"/>
            </a:lnSpc>
            <a:spcBef>
              <a:spcPct val="0"/>
            </a:spcBef>
            <a:spcAft>
              <a:spcPct val="35000"/>
            </a:spcAft>
          </a:pPr>
          <a:r>
            <a:rPr lang="en-CA" sz="500" kern="1200"/>
            <a:t>(node 3)</a:t>
          </a:r>
        </a:p>
      </dsp:txBody>
      <dsp:txXfrm>
        <a:off x="511470" y="2425301"/>
        <a:ext cx="713522" cy="371067"/>
      </dsp:txXfrm>
    </dsp:sp>
    <dsp:sp modelId="{9626D8FE-1C1F-48FD-9CB5-C4BC89915DDC}">
      <dsp:nvSpPr>
        <dsp:cNvPr id="0" name=""/>
        <dsp:cNvSpPr/>
      </dsp:nvSpPr>
      <dsp:spPr>
        <a:xfrm>
          <a:off x="165348" y="2913549"/>
          <a:ext cx="703765" cy="426583"/>
        </a:xfrm>
        <a:prstGeom prst="roundRect">
          <a:avLst>
            <a:gd name="adj" fmla="val 10000"/>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A0A1A71-53A8-45C6-B296-8D9408A2E925}">
      <dsp:nvSpPr>
        <dsp:cNvPr id="0" name=""/>
        <dsp:cNvSpPr/>
      </dsp:nvSpPr>
      <dsp:spPr>
        <a:xfrm>
          <a:off x="219580" y="2965070"/>
          <a:ext cx="703765" cy="426583"/>
        </a:xfrm>
        <a:prstGeom prst="roundRect">
          <a:avLst>
            <a:gd name="adj" fmla="val 10000"/>
          </a:avLst>
        </a:prstGeom>
        <a:solidFill>
          <a:schemeClr val="lt1"/>
        </a:solidFill>
        <a:ln w="25400" cap="flat" cmpd="sng" algn="ctr">
          <a:solidFill>
            <a:srgbClr val="00B050"/>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Walk on the driveway</a:t>
          </a:r>
        </a:p>
        <a:p>
          <a:pPr lvl="0" algn="ctr" defTabSz="311150">
            <a:lnSpc>
              <a:spcPct val="90000"/>
            </a:lnSpc>
            <a:spcBef>
              <a:spcPct val="0"/>
            </a:spcBef>
            <a:spcAft>
              <a:spcPct val="35000"/>
            </a:spcAft>
          </a:pPr>
          <a:r>
            <a:rPr lang="en-CA" sz="700" kern="1200"/>
            <a:t>[Live]</a:t>
          </a:r>
        </a:p>
      </dsp:txBody>
      <dsp:txXfrm>
        <a:off x="219580" y="2965070"/>
        <a:ext cx="703765" cy="426583"/>
      </dsp:txXfrm>
    </dsp:sp>
    <dsp:sp modelId="{8BEE9A45-0FDB-4BA0-800E-62AF9532B0D4}">
      <dsp:nvSpPr>
        <dsp:cNvPr id="0" name=""/>
        <dsp:cNvSpPr/>
      </dsp:nvSpPr>
      <dsp:spPr>
        <a:xfrm>
          <a:off x="999137" y="2904694"/>
          <a:ext cx="699060" cy="448729"/>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C5B1699-D026-45A1-81E4-6DC0B036FCC9}">
      <dsp:nvSpPr>
        <dsp:cNvPr id="0" name=""/>
        <dsp:cNvSpPr/>
      </dsp:nvSpPr>
      <dsp:spPr>
        <a:xfrm>
          <a:off x="1053370" y="2956215"/>
          <a:ext cx="699060" cy="448729"/>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Walk through the woods</a:t>
          </a:r>
        </a:p>
        <a:p>
          <a:pPr lvl="0" algn="ctr" defTabSz="311150">
            <a:lnSpc>
              <a:spcPct val="90000"/>
            </a:lnSpc>
            <a:spcBef>
              <a:spcPct val="0"/>
            </a:spcBef>
            <a:spcAft>
              <a:spcPct val="35000"/>
            </a:spcAft>
          </a:pPr>
          <a:r>
            <a:rPr lang="en-CA" sz="700" kern="1200"/>
            <a:t>[Loss of Blood]</a:t>
          </a:r>
        </a:p>
      </dsp:txBody>
      <dsp:txXfrm>
        <a:off x="1053370" y="2956215"/>
        <a:ext cx="699060" cy="448729"/>
      </dsp:txXfrm>
    </dsp:sp>
    <dsp:sp modelId="{56541BB8-0FED-46AB-9678-5DAD4E2C36B9}">
      <dsp:nvSpPr>
        <dsp:cNvPr id="0" name=""/>
        <dsp:cNvSpPr/>
      </dsp:nvSpPr>
      <dsp:spPr>
        <a:xfrm>
          <a:off x="1433175" y="4079248"/>
          <a:ext cx="792461" cy="4375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E49F118-E428-4BA8-BE1B-A3EAE639FE28}">
      <dsp:nvSpPr>
        <dsp:cNvPr id="0" name=""/>
        <dsp:cNvSpPr/>
      </dsp:nvSpPr>
      <dsp:spPr>
        <a:xfrm>
          <a:off x="1487407" y="4130769"/>
          <a:ext cx="792461" cy="43755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Knock on the door</a:t>
          </a:r>
        </a:p>
        <a:p>
          <a:pPr lvl="0" algn="ctr" defTabSz="311150">
            <a:lnSpc>
              <a:spcPct val="90000"/>
            </a:lnSpc>
            <a:spcBef>
              <a:spcPct val="0"/>
            </a:spcBef>
            <a:spcAft>
              <a:spcPct val="35000"/>
            </a:spcAft>
          </a:pPr>
          <a:r>
            <a:rPr lang="en-CA" sz="500" kern="1200"/>
            <a:t>(node 4)</a:t>
          </a:r>
        </a:p>
      </dsp:txBody>
      <dsp:txXfrm>
        <a:off x="1487407" y="4130769"/>
        <a:ext cx="792461" cy="437552"/>
      </dsp:txXfrm>
    </dsp:sp>
    <dsp:sp modelId="{BDFC07A4-6C42-4A71-B577-FE2C4C327631}">
      <dsp:nvSpPr>
        <dsp:cNvPr id="0" name=""/>
        <dsp:cNvSpPr/>
      </dsp:nvSpPr>
      <dsp:spPr>
        <a:xfrm>
          <a:off x="1105069" y="4738740"/>
          <a:ext cx="709320" cy="52369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10473EB-8D22-45D8-936A-96C69BA5BF80}">
      <dsp:nvSpPr>
        <dsp:cNvPr id="0" name=""/>
        <dsp:cNvSpPr/>
      </dsp:nvSpPr>
      <dsp:spPr>
        <a:xfrm>
          <a:off x="1159301" y="4790261"/>
          <a:ext cx="709320" cy="52369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Enter the House</a:t>
          </a:r>
        </a:p>
        <a:p>
          <a:pPr lvl="0" algn="ctr" defTabSz="311150">
            <a:lnSpc>
              <a:spcPct val="90000"/>
            </a:lnSpc>
            <a:spcBef>
              <a:spcPct val="0"/>
            </a:spcBef>
            <a:spcAft>
              <a:spcPct val="35000"/>
            </a:spcAft>
          </a:pPr>
          <a:r>
            <a:rPr lang="en-CA" sz="700" kern="1200"/>
            <a:t>[Butchered]</a:t>
          </a:r>
        </a:p>
      </dsp:txBody>
      <dsp:txXfrm>
        <a:off x="1159301" y="4790261"/>
        <a:ext cx="709320" cy="523690"/>
      </dsp:txXfrm>
    </dsp:sp>
    <dsp:sp modelId="{5323F098-37D9-49E0-BDA1-B8AE260D62A1}">
      <dsp:nvSpPr>
        <dsp:cNvPr id="0" name=""/>
        <dsp:cNvSpPr/>
      </dsp:nvSpPr>
      <dsp:spPr>
        <a:xfrm>
          <a:off x="1955390" y="4739397"/>
          <a:ext cx="704043" cy="52647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890D34D-3640-4677-A468-5D466EF16F82}">
      <dsp:nvSpPr>
        <dsp:cNvPr id="0" name=""/>
        <dsp:cNvSpPr/>
      </dsp:nvSpPr>
      <dsp:spPr>
        <a:xfrm>
          <a:off x="2009623" y="4790918"/>
          <a:ext cx="704043" cy="52647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Wait outside</a:t>
          </a:r>
        </a:p>
        <a:p>
          <a:pPr lvl="0" algn="ctr" defTabSz="311150">
            <a:lnSpc>
              <a:spcPct val="90000"/>
            </a:lnSpc>
            <a:spcBef>
              <a:spcPct val="0"/>
            </a:spcBef>
            <a:spcAft>
              <a:spcPct val="35000"/>
            </a:spcAft>
          </a:pPr>
          <a:r>
            <a:rPr lang="en-CA" sz="700" kern="1200"/>
            <a:t>[Hunted]</a:t>
          </a:r>
        </a:p>
      </dsp:txBody>
      <dsp:txXfrm>
        <a:off x="2009623" y="4790918"/>
        <a:ext cx="704043" cy="526474"/>
      </dsp:txXfrm>
    </dsp:sp>
    <dsp:sp modelId="{C8B3567C-2630-4AE2-AD95-52A76C97EA66}">
      <dsp:nvSpPr>
        <dsp:cNvPr id="0" name=""/>
        <dsp:cNvSpPr/>
      </dsp:nvSpPr>
      <dsp:spPr>
        <a:xfrm>
          <a:off x="4650472" y="1596651"/>
          <a:ext cx="967828" cy="515626"/>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89ABB6C-20AB-4955-A4EC-9825BB536271}">
      <dsp:nvSpPr>
        <dsp:cNvPr id="0" name=""/>
        <dsp:cNvSpPr/>
      </dsp:nvSpPr>
      <dsp:spPr>
        <a:xfrm>
          <a:off x="4704705" y="1648171"/>
          <a:ext cx="967828" cy="515626"/>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CA" sz="900" kern="1200"/>
            <a:t>Encounter a </a:t>
          </a:r>
        </a:p>
        <a:p>
          <a:pPr lvl="0" algn="ctr" defTabSz="400050">
            <a:lnSpc>
              <a:spcPct val="90000"/>
            </a:lnSpc>
            <a:spcBef>
              <a:spcPct val="0"/>
            </a:spcBef>
            <a:spcAft>
              <a:spcPct val="35000"/>
            </a:spcAft>
          </a:pPr>
          <a:r>
            <a:rPr lang="en-CA" sz="900" kern="1200"/>
            <a:t>RIVER</a:t>
          </a:r>
        </a:p>
        <a:p>
          <a:pPr lvl="0" algn="ctr" defTabSz="400050">
            <a:lnSpc>
              <a:spcPct val="90000"/>
            </a:lnSpc>
            <a:spcBef>
              <a:spcPct val="0"/>
            </a:spcBef>
            <a:spcAft>
              <a:spcPct val="35000"/>
            </a:spcAft>
          </a:pPr>
          <a:r>
            <a:rPr lang="en-CA" sz="500" kern="1200"/>
            <a:t>(node 2)</a:t>
          </a:r>
        </a:p>
      </dsp:txBody>
      <dsp:txXfrm>
        <a:off x="4704705" y="1648171"/>
        <a:ext cx="967828" cy="515626"/>
      </dsp:txXfrm>
    </dsp:sp>
    <dsp:sp modelId="{2C797622-BF6E-4E76-9FE8-BF9A5F761008}">
      <dsp:nvSpPr>
        <dsp:cNvPr id="0" name=""/>
        <dsp:cNvSpPr/>
      </dsp:nvSpPr>
      <dsp:spPr>
        <a:xfrm>
          <a:off x="3426109" y="2846687"/>
          <a:ext cx="764293" cy="4361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EA3E860-265C-42BF-91DE-D2D4F60AD115}">
      <dsp:nvSpPr>
        <dsp:cNvPr id="0" name=""/>
        <dsp:cNvSpPr/>
      </dsp:nvSpPr>
      <dsp:spPr>
        <a:xfrm>
          <a:off x="3480341" y="2898208"/>
          <a:ext cx="764293" cy="43614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Cross the River</a:t>
          </a:r>
        </a:p>
        <a:p>
          <a:pPr lvl="0" algn="ctr" defTabSz="311150">
            <a:lnSpc>
              <a:spcPct val="90000"/>
            </a:lnSpc>
            <a:spcBef>
              <a:spcPct val="0"/>
            </a:spcBef>
            <a:spcAft>
              <a:spcPct val="35000"/>
            </a:spcAft>
          </a:pPr>
          <a:r>
            <a:rPr lang="en-CA" sz="500" kern="1200"/>
            <a:t>(node 5)</a:t>
          </a:r>
        </a:p>
      </dsp:txBody>
      <dsp:txXfrm>
        <a:off x="3480341" y="2898208"/>
        <a:ext cx="764293" cy="436145"/>
      </dsp:txXfrm>
    </dsp:sp>
    <dsp:sp modelId="{974EA489-CEA6-4F81-A754-CF9E7980FCA9}">
      <dsp:nvSpPr>
        <dsp:cNvPr id="0" name=""/>
        <dsp:cNvSpPr/>
      </dsp:nvSpPr>
      <dsp:spPr>
        <a:xfrm>
          <a:off x="2772687" y="3426162"/>
          <a:ext cx="687878" cy="48023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9458E9E-34FD-42A9-9705-D62F95BB6800}">
      <dsp:nvSpPr>
        <dsp:cNvPr id="0" name=""/>
        <dsp:cNvSpPr/>
      </dsp:nvSpPr>
      <dsp:spPr>
        <a:xfrm>
          <a:off x="2826920" y="3477683"/>
          <a:ext cx="687878" cy="48023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Use the Rocks</a:t>
          </a:r>
        </a:p>
        <a:p>
          <a:pPr lvl="0" algn="ctr" defTabSz="311150">
            <a:lnSpc>
              <a:spcPct val="90000"/>
            </a:lnSpc>
            <a:spcBef>
              <a:spcPct val="0"/>
            </a:spcBef>
            <a:spcAft>
              <a:spcPct val="35000"/>
            </a:spcAft>
          </a:pPr>
          <a:r>
            <a:rPr lang="en-CA" sz="700" kern="1200"/>
            <a:t>[Slip + Drown]</a:t>
          </a:r>
        </a:p>
      </dsp:txBody>
      <dsp:txXfrm>
        <a:off x="2826920" y="3477683"/>
        <a:ext cx="687878" cy="480237"/>
      </dsp:txXfrm>
    </dsp:sp>
    <dsp:sp modelId="{D8E74BA4-7AB1-499B-BE94-DB9AE8BBAD73}">
      <dsp:nvSpPr>
        <dsp:cNvPr id="0" name=""/>
        <dsp:cNvSpPr/>
      </dsp:nvSpPr>
      <dsp:spPr>
        <a:xfrm>
          <a:off x="3790146" y="3431552"/>
          <a:ext cx="778375" cy="47245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46DA658-23AD-41AB-A3F7-2D6D8364E451}">
      <dsp:nvSpPr>
        <dsp:cNvPr id="0" name=""/>
        <dsp:cNvSpPr/>
      </dsp:nvSpPr>
      <dsp:spPr>
        <a:xfrm>
          <a:off x="3844378" y="3483073"/>
          <a:ext cx="778375" cy="472454"/>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Wade through the River</a:t>
          </a:r>
        </a:p>
        <a:p>
          <a:pPr lvl="0" algn="ctr" defTabSz="311150">
            <a:lnSpc>
              <a:spcPct val="90000"/>
            </a:lnSpc>
            <a:spcBef>
              <a:spcPct val="0"/>
            </a:spcBef>
            <a:spcAft>
              <a:spcPct val="35000"/>
            </a:spcAft>
          </a:pPr>
          <a:r>
            <a:rPr lang="en-CA" sz="700" kern="1200"/>
            <a:t>[Hypothermia]</a:t>
          </a:r>
        </a:p>
      </dsp:txBody>
      <dsp:txXfrm>
        <a:off x="3844378" y="3483073"/>
        <a:ext cx="778375" cy="472454"/>
      </dsp:txXfrm>
    </dsp:sp>
    <dsp:sp modelId="{87356C26-495D-400C-A164-7C6583D10739}">
      <dsp:nvSpPr>
        <dsp:cNvPr id="0" name=""/>
        <dsp:cNvSpPr/>
      </dsp:nvSpPr>
      <dsp:spPr>
        <a:xfrm>
          <a:off x="4664508" y="4424389"/>
          <a:ext cx="856118" cy="46169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0323539-A3FE-49C4-8A2A-4F21D29C390F}">
      <dsp:nvSpPr>
        <dsp:cNvPr id="0" name=""/>
        <dsp:cNvSpPr/>
      </dsp:nvSpPr>
      <dsp:spPr>
        <a:xfrm>
          <a:off x="4718741" y="4475910"/>
          <a:ext cx="856118" cy="4616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Walk along the bank</a:t>
          </a:r>
        </a:p>
        <a:p>
          <a:pPr lvl="0" algn="ctr" defTabSz="311150">
            <a:lnSpc>
              <a:spcPct val="90000"/>
            </a:lnSpc>
            <a:spcBef>
              <a:spcPct val="0"/>
            </a:spcBef>
            <a:spcAft>
              <a:spcPct val="35000"/>
            </a:spcAft>
          </a:pPr>
          <a:r>
            <a:rPr lang="en-CA" sz="500" kern="1200"/>
            <a:t>(node 6)</a:t>
          </a:r>
        </a:p>
      </dsp:txBody>
      <dsp:txXfrm>
        <a:off x="4718741" y="4475910"/>
        <a:ext cx="856118" cy="461690"/>
      </dsp:txXfrm>
    </dsp:sp>
    <dsp:sp modelId="{3040492F-6C15-47BB-8F7E-033FC20E6ED5}">
      <dsp:nvSpPr>
        <dsp:cNvPr id="0" name=""/>
        <dsp:cNvSpPr/>
      </dsp:nvSpPr>
      <dsp:spPr>
        <a:xfrm>
          <a:off x="3826124" y="5005461"/>
          <a:ext cx="741421" cy="48275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71F911E-90F4-4754-A940-1754E820BAE2}">
      <dsp:nvSpPr>
        <dsp:cNvPr id="0" name=""/>
        <dsp:cNvSpPr/>
      </dsp:nvSpPr>
      <dsp:spPr>
        <a:xfrm>
          <a:off x="3880357" y="5056982"/>
          <a:ext cx="741421" cy="48275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Run for the River</a:t>
          </a:r>
        </a:p>
        <a:p>
          <a:pPr lvl="0" algn="ctr" defTabSz="311150">
            <a:lnSpc>
              <a:spcPct val="90000"/>
            </a:lnSpc>
            <a:spcBef>
              <a:spcPct val="0"/>
            </a:spcBef>
            <a:spcAft>
              <a:spcPct val="35000"/>
            </a:spcAft>
          </a:pPr>
          <a:r>
            <a:rPr lang="en-CA" sz="700" kern="1200"/>
            <a:t>[Trip + Drown]</a:t>
          </a:r>
        </a:p>
      </dsp:txBody>
      <dsp:txXfrm>
        <a:off x="3880357" y="5056982"/>
        <a:ext cx="741421" cy="482757"/>
      </dsp:txXfrm>
    </dsp:sp>
    <dsp:sp modelId="{4CA791E2-C9B9-48BE-B8E9-1CDBE8ECE727}">
      <dsp:nvSpPr>
        <dsp:cNvPr id="0" name=""/>
        <dsp:cNvSpPr/>
      </dsp:nvSpPr>
      <dsp:spPr>
        <a:xfrm>
          <a:off x="5191041" y="4984358"/>
          <a:ext cx="703331" cy="50386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2A0AD88-E537-4CD7-B517-59AA44F815E6}">
      <dsp:nvSpPr>
        <dsp:cNvPr id="0" name=""/>
        <dsp:cNvSpPr/>
      </dsp:nvSpPr>
      <dsp:spPr>
        <a:xfrm>
          <a:off x="5245273" y="5035879"/>
          <a:ext cx="703331" cy="503860"/>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CA" sz="700" kern="1200"/>
            <a:t>Run for the Trees</a:t>
          </a:r>
        </a:p>
        <a:p>
          <a:pPr lvl="0" algn="ctr" defTabSz="311150">
            <a:lnSpc>
              <a:spcPct val="90000"/>
            </a:lnSpc>
            <a:spcBef>
              <a:spcPct val="0"/>
            </a:spcBef>
            <a:spcAft>
              <a:spcPct val="35000"/>
            </a:spcAft>
          </a:pPr>
          <a:r>
            <a:rPr lang="en-CA" sz="700" kern="1200"/>
            <a:t>[Eaten]</a:t>
          </a:r>
        </a:p>
      </dsp:txBody>
      <dsp:txXfrm>
        <a:off x="5245273" y="5035879"/>
        <a:ext cx="703331" cy="5038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FD8C2A82-C029-4AD2-BD7E-06BF3410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441</TotalTime>
  <Pages>5</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LOST</vt:lpstr>
    </vt:vector>
  </TitlesOfParts>
  <Company>NGwKs</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dc:title>
  <dc:subject>The Adventure Game</dc:subject>
  <dc:creator>Paige Harvey</dc:creator>
  <cp:lastModifiedBy>Pie</cp:lastModifiedBy>
  <cp:revision>17</cp:revision>
  <dcterms:created xsi:type="dcterms:W3CDTF">2013-05-22T22:25:00Z</dcterms:created>
  <dcterms:modified xsi:type="dcterms:W3CDTF">2013-05-24T01:03:00Z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